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8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739"/>
        <w:gridCol w:w="6415"/>
      </w:tblGrid>
      <w:tr w:rsidR="006D409C" w14:paraId="5FA4AEE2" w14:textId="77777777" w:rsidTr="007D59FA">
        <w:trPr>
          <w:trHeight w:val="850"/>
        </w:trPr>
        <w:tc>
          <w:tcPr>
            <w:tcW w:w="4293" w:type="dxa"/>
            <w:vMerge w:val="restart"/>
            <w:tcMar>
              <w:left w:w="360" w:type="dxa"/>
            </w:tcMar>
            <w:vAlign w:val="bottom"/>
          </w:tcPr>
          <w:p w14:paraId="6F29EFBE" w14:textId="77777777"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AF85492" wp14:editId="21B14CEE">
                      <wp:extent cx="2193305" cy="2288215"/>
                      <wp:effectExtent l="38100" t="19050" r="35560" b="55245"/>
                      <wp:docPr id="53" name="Romb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3305" cy="2288215"/>
                              </a:xfrm>
                              <a:custGeom>
                                <a:avLst/>
                                <a:gdLst>
                                  <a:gd name="connsiteX0" fmla="*/ 0 w 2261870"/>
                                  <a:gd name="connsiteY0" fmla="*/ 1133793 h 2267585"/>
                                  <a:gd name="connsiteX1" fmla="*/ 1130935 w 2261870"/>
                                  <a:gd name="connsiteY1" fmla="*/ 0 h 2267585"/>
                                  <a:gd name="connsiteX2" fmla="*/ 2261870 w 2261870"/>
                                  <a:gd name="connsiteY2" fmla="*/ 1133793 h 2267585"/>
                                  <a:gd name="connsiteX3" fmla="*/ 1130935 w 2261870"/>
                                  <a:gd name="connsiteY3" fmla="*/ 2267585 h 2267585"/>
                                  <a:gd name="connsiteX4" fmla="*/ 0 w 2261870"/>
                                  <a:gd name="connsiteY4" fmla="*/ 1133793 h 2267585"/>
                                  <a:gd name="connsiteX0" fmla="*/ 0 w 2261870"/>
                                  <a:gd name="connsiteY0" fmla="*/ 0 h 2267585"/>
                                  <a:gd name="connsiteX1" fmla="*/ 1130935 w 2261870"/>
                                  <a:gd name="connsiteY1" fmla="*/ 0 h 2267585"/>
                                  <a:gd name="connsiteX2" fmla="*/ 2261870 w 2261870"/>
                                  <a:gd name="connsiteY2" fmla="*/ 1133793 h 2267585"/>
                                  <a:gd name="connsiteX3" fmla="*/ 1130935 w 2261870"/>
                                  <a:gd name="connsiteY3" fmla="*/ 2267585 h 2267585"/>
                                  <a:gd name="connsiteX4" fmla="*/ 0 w 2261870"/>
                                  <a:gd name="connsiteY4" fmla="*/ 0 h 2267585"/>
                                  <a:gd name="connsiteX0" fmla="*/ 0 w 2261870"/>
                                  <a:gd name="connsiteY0" fmla="*/ 0 h 2267585"/>
                                  <a:gd name="connsiteX1" fmla="*/ 1130935 w 2261870"/>
                                  <a:gd name="connsiteY1" fmla="*/ 0 h 2267585"/>
                                  <a:gd name="connsiteX2" fmla="*/ 2261870 w 2261870"/>
                                  <a:gd name="connsiteY2" fmla="*/ 1133793 h 2267585"/>
                                  <a:gd name="connsiteX3" fmla="*/ 1130935 w 2261870"/>
                                  <a:gd name="connsiteY3" fmla="*/ 2267585 h 2267585"/>
                                  <a:gd name="connsiteX4" fmla="*/ 0 w 2261870"/>
                                  <a:gd name="connsiteY4" fmla="*/ 0 h 2267585"/>
                                  <a:gd name="connsiteX0" fmla="*/ 0 w 2769511"/>
                                  <a:gd name="connsiteY0" fmla="*/ 0 h 2267585"/>
                                  <a:gd name="connsiteX1" fmla="*/ 1130935 w 2769511"/>
                                  <a:gd name="connsiteY1" fmla="*/ 0 h 2267585"/>
                                  <a:gd name="connsiteX2" fmla="*/ 2769511 w 2769511"/>
                                  <a:gd name="connsiteY2" fmla="*/ 0 h 2267585"/>
                                  <a:gd name="connsiteX3" fmla="*/ 1130935 w 2769511"/>
                                  <a:gd name="connsiteY3" fmla="*/ 2267585 h 2267585"/>
                                  <a:gd name="connsiteX4" fmla="*/ 0 w 2769511"/>
                                  <a:gd name="connsiteY4" fmla="*/ 0 h 2267585"/>
                                  <a:gd name="connsiteX0" fmla="*/ 0 w 2332247"/>
                                  <a:gd name="connsiteY0" fmla="*/ 0 h 2267585"/>
                                  <a:gd name="connsiteX1" fmla="*/ 1130935 w 2332247"/>
                                  <a:gd name="connsiteY1" fmla="*/ 0 h 2267585"/>
                                  <a:gd name="connsiteX2" fmla="*/ 2332247 w 2332247"/>
                                  <a:gd name="connsiteY2" fmla="*/ 0 h 2267585"/>
                                  <a:gd name="connsiteX3" fmla="*/ 1130935 w 2332247"/>
                                  <a:gd name="connsiteY3" fmla="*/ 2267585 h 2267585"/>
                                  <a:gd name="connsiteX4" fmla="*/ 0 w 2332247"/>
                                  <a:gd name="connsiteY4" fmla="*/ 0 h 2267585"/>
                                  <a:gd name="connsiteX0" fmla="*/ 0 w 2332247"/>
                                  <a:gd name="connsiteY0" fmla="*/ 0 h 2609491"/>
                                  <a:gd name="connsiteX1" fmla="*/ 1130935 w 2332247"/>
                                  <a:gd name="connsiteY1" fmla="*/ 0 h 2609491"/>
                                  <a:gd name="connsiteX2" fmla="*/ 2332247 w 2332247"/>
                                  <a:gd name="connsiteY2" fmla="*/ 0 h 2609491"/>
                                  <a:gd name="connsiteX3" fmla="*/ 2332247 w 2332247"/>
                                  <a:gd name="connsiteY3" fmla="*/ 2609491 h 2609491"/>
                                  <a:gd name="connsiteX4" fmla="*/ 0 w 2332247"/>
                                  <a:gd name="connsiteY4" fmla="*/ 0 h 2609491"/>
                                  <a:gd name="connsiteX0" fmla="*/ 0 w 2332247"/>
                                  <a:gd name="connsiteY0" fmla="*/ 0 h 2609491"/>
                                  <a:gd name="connsiteX1" fmla="*/ 1130935 w 2332247"/>
                                  <a:gd name="connsiteY1" fmla="*/ 0 h 2609491"/>
                                  <a:gd name="connsiteX2" fmla="*/ 2332247 w 2332247"/>
                                  <a:gd name="connsiteY2" fmla="*/ 0 h 2609491"/>
                                  <a:gd name="connsiteX3" fmla="*/ 2332247 w 2332247"/>
                                  <a:gd name="connsiteY3" fmla="*/ 2609491 h 2609491"/>
                                  <a:gd name="connsiteX4" fmla="*/ 0 w 2332247"/>
                                  <a:gd name="connsiteY4" fmla="*/ 0 h 26094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32247" h="2609491">
                                    <a:moveTo>
                                      <a:pt x="0" y="0"/>
                                    </a:moveTo>
                                    <a:lnTo>
                                      <a:pt x="1130935" y="0"/>
                                    </a:lnTo>
                                    <a:lnTo>
                                      <a:pt x="2332247" y="0"/>
                                    </a:lnTo>
                                    <a:lnTo>
                                      <a:pt x="2332247" y="2609491"/>
                                    </a:lnTo>
                                    <a:cubicBezTo>
                                      <a:pt x="7290" y="2600948"/>
                                      <a:pt x="43023" y="231431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B4902E" id="Rombo 53" o:spid="_x0000_s1026" style="width:172.7pt;height:1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32247,26094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" path="m,l1130935,,2332247,r,2609491c7290,2600948,43023,2314318,,xe" strokecolor="#99cb38 [3204]" strokeweight="5pt">
                      <v:fill r:id="rId12" o:title="" recolor="t" rotate="t" type="frame"/>
                      <v:stroke joinstyle="miter"/>
                      <v:path arrowok="t" o:connecttype="custom" o:connectlocs="0,0;1063560,0;2193305,0;2193305,2288215;0,0" o:connectangles="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8" w:type="dxa"/>
            <w:shd w:val="clear" w:color="auto" w:fill="31521B" w:themeFill="accent2" w:themeFillShade="80"/>
          </w:tcPr>
          <w:p w14:paraId="36DF40C3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40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A0D9B74907CC4F7292BCE2092740144B"/>
              </w:placeholder>
              <w:temporary/>
              <w:showingPlcHdr/>
              <w15:appearance w15:val="hidden"/>
            </w:sdtPr>
            <w:sdtContent>
              <w:p w14:paraId="2DC452AE" w14:textId="77777777" w:rsidR="006D409C" w:rsidRDefault="005B13F9" w:rsidP="00776643">
                <w:pPr>
                  <w:pStyle w:val="Ttulo1"/>
                </w:pPr>
                <w:r>
                  <w:rPr>
                    <w:lang w:bidi="es-ES"/>
                  </w:rPr>
                  <w:t>APTITUDES</w:t>
                </w:r>
              </w:p>
            </w:sdtContent>
          </w:sdt>
        </w:tc>
      </w:tr>
      <w:tr w:rsidR="006D409C" w14:paraId="49184817" w14:textId="77777777" w:rsidTr="007D59FA">
        <w:trPr>
          <w:trHeight w:val="2160"/>
        </w:trPr>
        <w:tc>
          <w:tcPr>
            <w:tcW w:w="4293" w:type="dxa"/>
            <w:vMerge/>
            <w:tcMar>
              <w:left w:w="360" w:type="dxa"/>
            </w:tcMar>
            <w:vAlign w:val="bottom"/>
          </w:tcPr>
          <w:p w14:paraId="4BD5ED7E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738" w:type="dxa"/>
            <w:tcMar>
              <w:left w:w="0" w:type="dxa"/>
              <w:right w:w="0" w:type="dxa"/>
            </w:tcMar>
          </w:tcPr>
          <w:p w14:paraId="6904C8FF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932FFC7" wp14:editId="148B556E">
                      <wp:extent cx="227812" cy="311173"/>
                      <wp:effectExtent l="0" t="3810" r="0" b="0"/>
                      <wp:docPr id="3" name="Triángulo derech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BC237B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32FFC7" id="Triángulo derecho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7BC237B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409" w:type="dxa"/>
          </w:tcPr>
          <w:p w14:paraId="779FD0C0" w14:textId="6D5B7712" w:rsidR="005D6F74" w:rsidRPr="005D6F74" w:rsidRDefault="00AA4B40" w:rsidP="007D59FA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8F3ECD7" wp14:editId="0410DD6D">
                  <wp:extent cx="3923665" cy="2288540"/>
                  <wp:effectExtent l="0" t="0" r="76835" b="0"/>
                  <wp:docPr id="1890810056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</w:tc>
      </w:tr>
      <w:tr w:rsidR="006D409C" w14:paraId="18F147A7" w14:textId="77777777" w:rsidTr="00594368">
        <w:trPr>
          <w:trHeight w:val="850"/>
        </w:trPr>
        <w:tc>
          <w:tcPr>
            <w:tcW w:w="4293" w:type="dxa"/>
            <w:vMerge w:val="restart"/>
            <w:tcMar>
              <w:left w:w="360" w:type="dxa"/>
            </w:tcMar>
            <w:vAlign w:val="center"/>
          </w:tcPr>
          <w:p w14:paraId="43927B63" w14:textId="5F509400" w:rsidR="006D409C" w:rsidRPr="005D47DE" w:rsidRDefault="00A577F7" w:rsidP="00594368">
            <w:pPr>
              <w:pStyle w:val="Ttulo"/>
              <w:jc w:val="left"/>
            </w:pPr>
            <w:r>
              <w:rPr>
                <w:lang w:bidi="es-ES"/>
              </w:rPr>
              <w:t>KARINA ANDREA VENEGAS GONZALEZ</w:t>
            </w:r>
          </w:p>
          <w:p w14:paraId="6594676B" w14:textId="77777777" w:rsidR="006D409C" w:rsidRPr="005D47DE" w:rsidRDefault="006D409C" w:rsidP="00594368">
            <w:pPr>
              <w:pStyle w:val="Subttulo"/>
              <w:jc w:val="left"/>
            </w:pPr>
          </w:p>
          <w:sdt>
            <w:sdtPr>
              <w:id w:val="-1448076370"/>
              <w:placeholder>
                <w:docPart w:val="AA5F2DA10BAA4A17B7E73F6B0AAD8B6F"/>
              </w:placeholder>
              <w:temporary/>
              <w:showingPlcHdr/>
              <w15:appearance w15:val="hidden"/>
            </w:sdtPr>
            <w:sdtContent>
              <w:p w14:paraId="095067A4" w14:textId="77777777" w:rsidR="006D409C" w:rsidRPr="005D47DE" w:rsidRDefault="006D409C" w:rsidP="00594368">
                <w:pPr>
                  <w:pStyle w:val="Ttulo2"/>
                </w:pPr>
                <w:r w:rsidRPr="00926EE5">
                  <w:rPr>
                    <w:lang w:bidi="es-ES"/>
                  </w:rPr>
                  <w:t>Perfil</w:t>
                </w:r>
              </w:p>
            </w:sdtContent>
          </w:sdt>
          <w:p w14:paraId="03360CF2" w14:textId="6E5D2ABD" w:rsidR="006D409C" w:rsidRDefault="00246D32" w:rsidP="00594368">
            <w:pPr>
              <w:pStyle w:val="Textodeperfil"/>
            </w:pPr>
            <w:r w:rsidRPr="00246D32">
              <w:t>Soy una profesional entusiasta con una trayectoria de 1</w:t>
            </w:r>
            <w:r w:rsidR="00C10E76">
              <w:t>2</w:t>
            </w:r>
            <w:r w:rsidRPr="00246D32">
              <w:t xml:space="preserve"> años de experiencia en trato directo con el público. Me apasiona brindar un servicio excepcional y establecer conexiones significativas con los clientes. A lo largo de mi carrera, he adquirido habilidades humanas y sociales a través de capacitaciones y cursos especializados, lo que me ha permitido desarrollar relaciones sólidas y generar confianza con los clientes.</w:t>
            </w:r>
          </w:p>
          <w:p w14:paraId="173D529E" w14:textId="77777777" w:rsidR="00594368" w:rsidRDefault="00594368" w:rsidP="00594368">
            <w:pPr>
              <w:pStyle w:val="Textodeperfil"/>
            </w:pPr>
          </w:p>
          <w:sdt>
            <w:sdtPr>
              <w:id w:val="-1954003311"/>
              <w:placeholder>
                <w:docPart w:val="F75CC06C21A94BD0ACD02ED8505BA00D"/>
              </w:placeholder>
              <w:temporary/>
              <w:showingPlcHdr/>
              <w15:appearance w15:val="hidden"/>
            </w:sdtPr>
            <w:sdtContent>
              <w:p w14:paraId="4B9B5663" w14:textId="77777777" w:rsidR="006D409C" w:rsidRDefault="006D409C" w:rsidP="00594368">
                <w:pPr>
                  <w:pStyle w:val="Ttulo2"/>
                </w:pPr>
                <w:r w:rsidRPr="00926EE5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16DA47346EB8438AA486E0EED7DA4679"/>
              </w:placeholder>
              <w:temporary/>
              <w:showingPlcHdr/>
              <w15:appearance w15:val="hidden"/>
            </w:sdtPr>
            <w:sdtContent>
              <w:p w14:paraId="214DEFD5" w14:textId="77777777" w:rsidR="006D409C" w:rsidRPr="00926EE5" w:rsidRDefault="006D409C" w:rsidP="00594368">
                <w:pPr>
                  <w:pStyle w:val="Detallesdecontacto"/>
                </w:pPr>
                <w:r w:rsidRPr="00926EE5">
                  <w:rPr>
                    <w:lang w:bidi="es-ES"/>
                  </w:rPr>
                  <w:t>TELÉFONO:</w:t>
                </w:r>
              </w:p>
            </w:sdtContent>
          </w:sdt>
          <w:p w14:paraId="45F67D05" w14:textId="6C0D5E98" w:rsidR="006D409C" w:rsidRPr="00926EE5" w:rsidRDefault="005D6F74" w:rsidP="00594368">
            <w:pPr>
              <w:pStyle w:val="Detallesdecontacto"/>
            </w:pPr>
            <w:r w:rsidRPr="00926EE5">
              <w:rPr>
                <w:lang w:bidi="es-ES"/>
              </w:rPr>
              <w:t>(</w:t>
            </w:r>
            <w:r w:rsidR="00932557">
              <w:rPr>
                <w:lang w:bidi="es-ES"/>
              </w:rPr>
              <w:t>569</w:t>
            </w:r>
            <w:r w:rsidRPr="00926EE5">
              <w:rPr>
                <w:lang w:bidi="es-ES"/>
              </w:rPr>
              <w:t xml:space="preserve">) </w:t>
            </w:r>
            <w:r w:rsidR="00932557">
              <w:rPr>
                <w:lang w:bidi="es-ES"/>
              </w:rPr>
              <w:t>7690</w:t>
            </w:r>
            <w:r w:rsidRPr="00926EE5">
              <w:rPr>
                <w:lang w:bidi="es-ES"/>
              </w:rPr>
              <w:t>-</w:t>
            </w:r>
            <w:r w:rsidR="00932557">
              <w:rPr>
                <w:lang w:bidi="es-ES"/>
              </w:rPr>
              <w:t>2156</w:t>
            </w:r>
          </w:p>
          <w:p w14:paraId="72D3B978" w14:textId="77777777" w:rsidR="006D409C" w:rsidRPr="00926EE5" w:rsidRDefault="006D409C" w:rsidP="00594368">
            <w:pPr>
              <w:pStyle w:val="Detallesdecontacto"/>
            </w:pPr>
          </w:p>
          <w:sdt>
            <w:sdtPr>
              <w:id w:val="-240260293"/>
              <w:placeholder>
                <w:docPart w:val="25DF66C2CA024764AD0D85D0ED44D841"/>
              </w:placeholder>
              <w:temporary/>
              <w:showingPlcHdr/>
              <w15:appearance w15:val="hidden"/>
            </w:sdtPr>
            <w:sdtContent>
              <w:p w14:paraId="3F7F21D0" w14:textId="77777777" w:rsidR="006D409C" w:rsidRPr="00926EE5" w:rsidRDefault="006D409C" w:rsidP="00594368">
                <w:pPr>
                  <w:pStyle w:val="Detallesdecontacto"/>
                </w:pPr>
                <w:r w:rsidRPr="00926EE5">
                  <w:rPr>
                    <w:lang w:bidi="es-ES"/>
                  </w:rPr>
                  <w:t>CORREO ELECTRÓNICO:</w:t>
                </w:r>
              </w:p>
            </w:sdtContent>
          </w:sdt>
          <w:p w14:paraId="0B40EDBA" w14:textId="6D5311FA" w:rsidR="006D409C" w:rsidRDefault="00932557" w:rsidP="00594368">
            <w:pPr>
              <w:pStyle w:val="Detallesdecontacto"/>
            </w:pPr>
            <w:hyperlink r:id="rId18" w:history="1">
              <w:r w:rsidRPr="00932557">
                <w:rPr>
                  <w:rStyle w:val="Hipervnculo"/>
                  <w:lang w:bidi="es-ES"/>
                </w:rPr>
                <w:t>kari_sabalaa@hotmail.com</w:t>
              </w:r>
            </w:hyperlink>
          </w:p>
        </w:tc>
        <w:tc>
          <w:tcPr>
            <w:tcW w:w="738" w:type="dxa"/>
            <w:shd w:val="clear" w:color="auto" w:fill="31521B" w:themeFill="accent2" w:themeFillShade="80"/>
          </w:tcPr>
          <w:p w14:paraId="54EC9EC8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40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1E3B833852C441C3BB86B1E37BE3ED17"/>
              </w:placeholder>
              <w:temporary/>
              <w:showingPlcHdr/>
              <w15:appearance w15:val="hidden"/>
            </w:sdtPr>
            <w:sdtContent>
              <w:p w14:paraId="149450ED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036450">
                  <w:rPr>
                    <w:lang w:bidi="es-ES"/>
                  </w:rPr>
                  <w:t>EXPERIENCIA LABORAL</w:t>
                </w:r>
              </w:p>
            </w:sdtContent>
          </w:sdt>
        </w:tc>
      </w:tr>
      <w:tr w:rsidR="006D409C" w14:paraId="7E78145E" w14:textId="77777777" w:rsidTr="007D59FA">
        <w:trPr>
          <w:trHeight w:val="5688"/>
        </w:trPr>
        <w:tc>
          <w:tcPr>
            <w:tcW w:w="4293" w:type="dxa"/>
            <w:vMerge/>
            <w:vAlign w:val="bottom"/>
          </w:tcPr>
          <w:p w14:paraId="7B5683F1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738" w:type="dxa"/>
            <w:tcMar>
              <w:left w:w="0" w:type="dxa"/>
              <w:right w:w="0" w:type="dxa"/>
            </w:tcMar>
          </w:tcPr>
          <w:p w14:paraId="4110B02F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8C8A84B" wp14:editId="44ED4274">
                      <wp:extent cx="227812" cy="311173"/>
                      <wp:effectExtent l="0" t="3810" r="0" b="0"/>
                      <wp:docPr id="6" name="Triángulo derech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823264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C8A84B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4823264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409" w:type="dxa"/>
            <w:vAlign w:val="center"/>
          </w:tcPr>
          <w:p w14:paraId="3843C9D3" w14:textId="77777777" w:rsidR="00313703" w:rsidRDefault="00313703" w:rsidP="007D59FA">
            <w:pPr>
              <w:rPr>
                <w:b/>
              </w:rPr>
            </w:pPr>
          </w:p>
          <w:p w14:paraId="36D974C7" w14:textId="13F94103" w:rsidR="00A577F7" w:rsidRDefault="00A577F7" w:rsidP="007D59FA">
            <w:pPr>
              <w:rPr>
                <w:b/>
                <w:lang w:val="es-CL" w:bidi="es-ES"/>
              </w:rPr>
            </w:pPr>
            <w:r w:rsidRPr="00A577F7">
              <w:rPr>
                <w:b/>
                <w:lang w:val="es-CL" w:bidi="es-ES"/>
              </w:rPr>
              <w:t>EJECUTIVA DE SERVICIOS</w:t>
            </w:r>
          </w:p>
          <w:p w14:paraId="73895BE7" w14:textId="67B052C7" w:rsidR="00A577F7" w:rsidRDefault="00A577F7" w:rsidP="007D59FA">
            <w:r w:rsidRPr="00A577F7">
              <w:rPr>
                <w:b/>
                <w:lang w:val="es-CL" w:bidi="es-ES"/>
              </w:rPr>
              <w:t>BANCO DE CHILE</w:t>
            </w:r>
            <w:r>
              <w:rPr>
                <w:b/>
                <w:lang w:val="es-CL" w:bidi="es-ES"/>
              </w:rPr>
              <w:t>, SANTIAGO DE CHILE</w:t>
            </w:r>
          </w:p>
          <w:p w14:paraId="5C2067E3" w14:textId="3C08582C" w:rsidR="00A577F7" w:rsidRDefault="00A577F7" w:rsidP="007D59FA">
            <w:r>
              <w:t xml:space="preserve">MES DE </w:t>
            </w:r>
            <w:r>
              <w:t xml:space="preserve">2019 </w:t>
            </w:r>
            <w:r>
              <w:t>–</w:t>
            </w:r>
            <w:r>
              <w:t xml:space="preserve"> </w:t>
            </w:r>
            <w:r>
              <w:t xml:space="preserve">MES DE </w:t>
            </w:r>
            <w:r>
              <w:t>202</w:t>
            </w:r>
            <w:r>
              <w:t>2</w:t>
            </w:r>
          </w:p>
          <w:p w14:paraId="544D24C0" w14:textId="72647BC0" w:rsidR="00AA4B40" w:rsidRDefault="00A577F7" w:rsidP="007D59FA">
            <w:pPr>
              <w:rPr>
                <w:lang w:bidi="es-ES"/>
              </w:rPr>
            </w:pPr>
            <w:r>
              <w:rPr>
                <w:lang w:bidi="es-ES"/>
              </w:rPr>
              <w:t>Brindé atención personalizada a los clientes, gestionando sus transacciones y ofreciendo soluciones financieras adecuadas a sus necesidades.</w:t>
            </w:r>
          </w:p>
          <w:p w14:paraId="2899A72A" w14:textId="13EC5E54" w:rsidR="00AA4B40" w:rsidRDefault="00A577F7" w:rsidP="007D59FA">
            <w:pPr>
              <w:rPr>
                <w:lang w:bidi="es-ES"/>
              </w:rPr>
            </w:pPr>
            <w:r>
              <w:rPr>
                <w:lang w:bidi="es-ES"/>
              </w:rPr>
              <w:t>Mantuve altos estándares de calidad en el servicio al cliente y cumplí con los objetivos de venta establecidos por el banco.</w:t>
            </w:r>
          </w:p>
          <w:p w14:paraId="4136B808" w14:textId="2E87BE3B" w:rsidR="00A577F7" w:rsidRDefault="00A577F7" w:rsidP="007D59FA">
            <w:pPr>
              <w:rPr>
                <w:lang w:bidi="es-ES"/>
              </w:rPr>
            </w:pPr>
            <w:r>
              <w:rPr>
                <w:lang w:bidi="es-ES"/>
              </w:rPr>
              <w:t>Desarrollé relaciones sólidas con los clientes, generando confianza y fidelidad hacia el banco.</w:t>
            </w:r>
          </w:p>
          <w:p w14:paraId="713649A0" w14:textId="77777777" w:rsidR="00A577F7" w:rsidRPr="00A577F7" w:rsidRDefault="00A577F7" w:rsidP="007D59FA">
            <w:pPr>
              <w:rPr>
                <w:b/>
                <w:lang w:val="es-CL" w:bidi="es-ES"/>
              </w:rPr>
            </w:pPr>
          </w:p>
          <w:p w14:paraId="53D8D53F" w14:textId="6DEB6D71" w:rsidR="00A577F7" w:rsidRPr="00A577F7" w:rsidRDefault="00A577F7" w:rsidP="007D59FA">
            <w:pPr>
              <w:rPr>
                <w:b/>
                <w:lang w:val="es-CL" w:bidi="es-ES"/>
              </w:rPr>
            </w:pPr>
            <w:r w:rsidRPr="00A577F7">
              <w:rPr>
                <w:b/>
                <w:lang w:val="es-CL" w:bidi="es-ES"/>
              </w:rPr>
              <w:t>ASISTENTE ADMINISTRATIVA</w:t>
            </w:r>
          </w:p>
          <w:p w14:paraId="3D2E2A5D" w14:textId="7BD27957" w:rsidR="00A577F7" w:rsidRDefault="00A577F7" w:rsidP="007D59FA">
            <w:r w:rsidRPr="00A577F7">
              <w:rPr>
                <w:b/>
                <w:lang w:val="es-CL" w:bidi="es-ES"/>
              </w:rPr>
              <w:t>PRIMORICA CONSULTORES</w:t>
            </w:r>
          </w:p>
          <w:p w14:paraId="6B3EF00F" w14:textId="07262A91" w:rsidR="00A577F7" w:rsidRDefault="00A577F7" w:rsidP="007D59FA">
            <w:r>
              <w:t xml:space="preserve">MES DE </w:t>
            </w:r>
            <w:r>
              <w:t>2019</w:t>
            </w:r>
            <w:r>
              <w:t xml:space="preserve"> – MES DE AÑO</w:t>
            </w:r>
          </w:p>
          <w:p w14:paraId="30EB3258" w14:textId="5485F105" w:rsidR="00AA4B40" w:rsidRDefault="00A577F7" w:rsidP="007D59FA">
            <w:r>
              <w:t>Brindé apoyo administrativo en diferentes áreas, como gestión documental, organización de agendas y atención a clientes.</w:t>
            </w:r>
          </w:p>
          <w:p w14:paraId="6A209F67" w14:textId="29AEC5E9" w:rsidR="00A577F7" w:rsidRDefault="00A577F7" w:rsidP="007D59FA">
            <w:r>
              <w:t>Participé en la coordinación de eventos corporativos y en el mantenimiento de la imagen corporativa de la empresa.</w:t>
            </w:r>
          </w:p>
          <w:p w14:paraId="1BA713D2" w14:textId="77777777" w:rsidR="00A577F7" w:rsidRDefault="00A577F7" w:rsidP="007D59FA"/>
          <w:p w14:paraId="6F3D2269" w14:textId="4A7BC93A" w:rsidR="00A577F7" w:rsidRDefault="00A577F7" w:rsidP="007D59FA">
            <w:pPr>
              <w:rPr>
                <w:b/>
                <w:lang w:val="es-CL" w:bidi="es-ES"/>
              </w:rPr>
            </w:pPr>
            <w:r w:rsidRPr="00A577F7">
              <w:rPr>
                <w:b/>
                <w:lang w:val="es-CL" w:bidi="es-ES"/>
              </w:rPr>
              <w:t>CAJERA ADMISIONISTA</w:t>
            </w:r>
          </w:p>
          <w:p w14:paraId="450656F7" w14:textId="317C34BE" w:rsidR="00A577F7" w:rsidRDefault="00A577F7" w:rsidP="007D59FA">
            <w:r w:rsidRPr="00A577F7">
              <w:rPr>
                <w:b/>
                <w:lang w:val="es-CL" w:bidi="es-ES"/>
              </w:rPr>
              <w:t>HOSPITAL CLÍNICO UNIVERSIDAD DE CHILE</w:t>
            </w:r>
          </w:p>
          <w:p w14:paraId="009019D3" w14:textId="69291088" w:rsidR="00A577F7" w:rsidRDefault="00A577F7" w:rsidP="007D59FA">
            <w:r>
              <w:t xml:space="preserve">MES DE </w:t>
            </w:r>
            <w:r>
              <w:t xml:space="preserve">2013 </w:t>
            </w:r>
            <w:r>
              <w:t>–</w:t>
            </w:r>
            <w:r>
              <w:t xml:space="preserve"> </w:t>
            </w:r>
            <w:r>
              <w:t xml:space="preserve">MES DE </w:t>
            </w:r>
            <w:r>
              <w:t>2019</w:t>
            </w:r>
          </w:p>
          <w:p w14:paraId="293B3884" w14:textId="05003465" w:rsidR="00AA4B40" w:rsidRDefault="00A577F7" w:rsidP="007D59FA">
            <w:r>
              <w:t>Gestioné el proceso de admisión de pacientes, realizando el ingreso de datos al sistema y coordinando citas y exámenes médicos.</w:t>
            </w:r>
          </w:p>
          <w:p w14:paraId="0701C4E9" w14:textId="49F7245F" w:rsidR="00A577F7" w:rsidRDefault="00A577F7" w:rsidP="007D59FA">
            <w:r>
              <w:t>Mantuve una comunicación efectiva con los pacientes y sus familias, brindándoles apoyo y orientación durante su estadía en el hospital.</w:t>
            </w:r>
          </w:p>
          <w:p w14:paraId="200C2FA9" w14:textId="77777777" w:rsidR="00A577F7" w:rsidRDefault="00A577F7" w:rsidP="007D59FA"/>
          <w:p w14:paraId="1A39EBD1" w14:textId="01CED245" w:rsidR="00A577F7" w:rsidRDefault="00A577F7" w:rsidP="007D59FA">
            <w:r w:rsidRPr="00A577F7">
              <w:rPr>
                <w:b/>
                <w:lang w:val="es-CL" w:bidi="es-ES"/>
              </w:rPr>
              <w:t>DIGITADORA DE ECOGRAFÍAS Y ADMINISTRATIVA</w:t>
            </w:r>
          </w:p>
          <w:p w14:paraId="29F46CBF" w14:textId="73E6B239" w:rsidR="00A577F7" w:rsidRPr="00A577F7" w:rsidRDefault="00A577F7" w:rsidP="007D59FA">
            <w:pPr>
              <w:rPr>
                <w:b/>
                <w:lang w:val="es-CL" w:bidi="es-ES"/>
              </w:rPr>
            </w:pPr>
            <w:r w:rsidRPr="00A577F7">
              <w:rPr>
                <w:b/>
                <w:lang w:val="es-CL" w:bidi="es-ES"/>
              </w:rPr>
              <w:t>INTEGRAMEDICA S.A.</w:t>
            </w:r>
          </w:p>
          <w:p w14:paraId="69EBC917" w14:textId="4B92F653" w:rsidR="00A577F7" w:rsidRDefault="00A577F7" w:rsidP="007D59FA">
            <w:r>
              <w:t xml:space="preserve">MES DE </w:t>
            </w:r>
            <w:r>
              <w:t xml:space="preserve">2012 </w:t>
            </w:r>
            <w:r>
              <w:t>–</w:t>
            </w:r>
            <w:r>
              <w:t xml:space="preserve"> </w:t>
            </w:r>
            <w:r>
              <w:t xml:space="preserve">MES DE </w:t>
            </w:r>
            <w:r>
              <w:t>2013</w:t>
            </w:r>
          </w:p>
          <w:p w14:paraId="28AF6CE0" w14:textId="74502300" w:rsidR="00AA4B40" w:rsidRDefault="00A577F7" w:rsidP="007D59FA">
            <w:r>
              <w:t>Realicé la digitación de ecografías, ingreso de datos al sistema SAP y creación de fichas de pacientes.</w:t>
            </w:r>
          </w:p>
          <w:p w14:paraId="64AB18EA" w14:textId="415B9F3A" w:rsidR="00AA4B40" w:rsidRDefault="00A577F7" w:rsidP="007D59FA">
            <w:r>
              <w:t>Me encargué del agendamiento de exámenes y procedimientos, asegurando un flujo eficiente de trabajo.</w:t>
            </w:r>
          </w:p>
          <w:p w14:paraId="7A105DD5" w14:textId="6CF095AE" w:rsidR="00A577F7" w:rsidRDefault="00A577F7" w:rsidP="007D59FA">
            <w:r>
              <w:t>Brindé atención al cliente, respondiendo consultas y resolviendo problemas de manera efectiva.</w:t>
            </w:r>
          </w:p>
          <w:p w14:paraId="126A02E6" w14:textId="77777777" w:rsidR="006D409C" w:rsidRDefault="006D409C" w:rsidP="007D59FA"/>
          <w:p w14:paraId="23368AD0" w14:textId="639C7012" w:rsidR="005E3378" w:rsidRDefault="00AA4B40" w:rsidP="007D59FA">
            <w:r w:rsidRPr="00AA4B40">
              <w:t>Referencias: Disponibles a solicitud.</w:t>
            </w:r>
          </w:p>
        </w:tc>
      </w:tr>
      <w:tr w:rsidR="006D409C" w14:paraId="6D113B0F" w14:textId="77777777" w:rsidTr="007D59FA">
        <w:trPr>
          <w:trHeight w:val="850"/>
        </w:trPr>
        <w:tc>
          <w:tcPr>
            <w:tcW w:w="4293" w:type="dxa"/>
            <w:vMerge/>
            <w:vAlign w:val="bottom"/>
          </w:tcPr>
          <w:p w14:paraId="5FB24CF0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738" w:type="dxa"/>
            <w:shd w:val="clear" w:color="auto" w:fill="31521B" w:themeFill="accent2" w:themeFillShade="80"/>
          </w:tcPr>
          <w:p w14:paraId="563E7784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409" w:type="dxa"/>
            <w:shd w:val="clear" w:color="auto" w:fill="31521B" w:themeFill="accent2" w:themeFillShade="80"/>
            <w:vAlign w:val="bottom"/>
          </w:tcPr>
          <w:p w14:paraId="357BE51C" w14:textId="77777777" w:rsidR="006D409C" w:rsidRDefault="005B13F9" w:rsidP="00C10E76">
            <w:pPr>
              <w:pStyle w:val="Ttulo1"/>
              <w:jc w:val="center"/>
              <w:rPr>
                <w:b/>
              </w:rPr>
            </w:pPr>
            <w:r>
              <w:rPr>
                <w:lang w:bidi="es-ES"/>
              </w:rPr>
              <w:t>FORMACIÓN ACADÉMICA</w:t>
            </w:r>
          </w:p>
        </w:tc>
      </w:tr>
      <w:tr w:rsidR="001C27EE" w14:paraId="6A87E985" w14:textId="77777777" w:rsidTr="00594368">
        <w:trPr>
          <w:trHeight w:val="9317"/>
        </w:trPr>
        <w:tc>
          <w:tcPr>
            <w:tcW w:w="4293" w:type="dxa"/>
            <w:vAlign w:val="center"/>
          </w:tcPr>
          <w:p w14:paraId="73836609" w14:textId="77777777" w:rsidR="005E3378" w:rsidRPr="005D47DE" w:rsidRDefault="005E3378" w:rsidP="00594368">
            <w:pPr>
              <w:pStyle w:val="Ttulo"/>
              <w:jc w:val="left"/>
            </w:pPr>
            <w:r>
              <w:rPr>
                <w:lang w:bidi="es-ES"/>
              </w:rPr>
              <w:t>KARINA ANDREA VENEGAS GONZALEZ</w:t>
            </w:r>
          </w:p>
          <w:p w14:paraId="12EE647A" w14:textId="77777777" w:rsidR="005E3378" w:rsidRPr="005D47DE" w:rsidRDefault="005E3378" w:rsidP="00594368">
            <w:pPr>
              <w:pStyle w:val="Subttulo"/>
              <w:jc w:val="left"/>
            </w:pPr>
          </w:p>
          <w:sdt>
            <w:sdtPr>
              <w:id w:val="1279911612"/>
              <w:placeholder>
                <w:docPart w:val="DE588F0803D94E49883A7D0E7A7B914E"/>
              </w:placeholder>
              <w:temporary/>
              <w:showingPlcHdr/>
              <w15:appearance w15:val="hidden"/>
            </w:sdtPr>
            <w:sdtContent>
              <w:p w14:paraId="5E9163E0" w14:textId="77777777" w:rsidR="005E3378" w:rsidRPr="005D47DE" w:rsidRDefault="005E3378" w:rsidP="00594368">
                <w:pPr>
                  <w:pStyle w:val="Ttulo2"/>
                </w:pPr>
                <w:r w:rsidRPr="00926EE5">
                  <w:rPr>
                    <w:lang w:bidi="es-ES"/>
                  </w:rPr>
                  <w:t>Perfil</w:t>
                </w:r>
              </w:p>
            </w:sdtContent>
          </w:sdt>
          <w:p w14:paraId="0AB17420" w14:textId="19DFA225" w:rsidR="005E3378" w:rsidRDefault="005E3378" w:rsidP="00594368">
            <w:pPr>
              <w:pStyle w:val="Textodeperfil"/>
            </w:pPr>
            <w:r w:rsidRPr="00246D32">
              <w:t>Soy una profesional entusiasta con una trayectoria de 1</w:t>
            </w:r>
            <w:r w:rsidR="00C10E76">
              <w:t>2</w:t>
            </w:r>
            <w:r w:rsidRPr="00246D32">
              <w:t xml:space="preserve"> años de experiencia en trato directo con el público. Me apasiona brindar un servicio excepcional y establecer conexiones significativas con los clientes. A lo largo de mi carrera, he adquirido habilidades humanas y sociales a través de capacitaciones y cursos especializados, lo que me ha permitido desarrollar relaciones sólidas y generar confianza con los clientes.</w:t>
            </w:r>
          </w:p>
          <w:p w14:paraId="7A646A55" w14:textId="77777777" w:rsidR="00594368" w:rsidRDefault="00594368" w:rsidP="00594368">
            <w:pPr>
              <w:pStyle w:val="Textodeperfil"/>
            </w:pPr>
          </w:p>
          <w:sdt>
            <w:sdtPr>
              <w:id w:val="632908261"/>
              <w:placeholder>
                <w:docPart w:val="9DCA013DED434BC1B3B629FAA0C9AFB4"/>
              </w:placeholder>
              <w:temporary/>
              <w:showingPlcHdr/>
              <w15:appearance w15:val="hidden"/>
            </w:sdtPr>
            <w:sdtContent>
              <w:p w14:paraId="54C0AABE" w14:textId="77777777" w:rsidR="005E3378" w:rsidRDefault="005E3378" w:rsidP="00594368">
                <w:pPr>
                  <w:pStyle w:val="Ttulo2"/>
                </w:pPr>
                <w:r w:rsidRPr="00926EE5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-932670160"/>
              <w:placeholder>
                <w:docPart w:val="1B0C88D4630D4C2DB34B466C77D270E8"/>
              </w:placeholder>
              <w:temporary/>
              <w:showingPlcHdr/>
              <w15:appearance w15:val="hidden"/>
            </w:sdtPr>
            <w:sdtContent>
              <w:p w14:paraId="7E6320EC" w14:textId="77777777" w:rsidR="005E3378" w:rsidRPr="00926EE5" w:rsidRDefault="005E3378" w:rsidP="00594368">
                <w:pPr>
                  <w:pStyle w:val="Detallesdecontacto"/>
                </w:pPr>
                <w:r w:rsidRPr="00926EE5">
                  <w:rPr>
                    <w:lang w:bidi="es-ES"/>
                  </w:rPr>
                  <w:t>TELÉFONO:</w:t>
                </w:r>
              </w:p>
            </w:sdtContent>
          </w:sdt>
          <w:p w14:paraId="3BF2FF23" w14:textId="77777777" w:rsidR="005E3378" w:rsidRPr="00926EE5" w:rsidRDefault="005E3378" w:rsidP="00594368">
            <w:pPr>
              <w:pStyle w:val="Detallesdecontacto"/>
            </w:pPr>
            <w:r w:rsidRPr="00926EE5">
              <w:rPr>
                <w:lang w:bidi="es-ES"/>
              </w:rPr>
              <w:t>(</w:t>
            </w:r>
            <w:r>
              <w:rPr>
                <w:lang w:bidi="es-ES"/>
              </w:rPr>
              <w:t>569</w:t>
            </w:r>
            <w:r w:rsidRPr="00926EE5">
              <w:rPr>
                <w:lang w:bidi="es-ES"/>
              </w:rPr>
              <w:t xml:space="preserve">) </w:t>
            </w:r>
            <w:r>
              <w:rPr>
                <w:lang w:bidi="es-ES"/>
              </w:rPr>
              <w:t>7690</w:t>
            </w:r>
            <w:r w:rsidRPr="00926EE5">
              <w:rPr>
                <w:lang w:bidi="es-ES"/>
              </w:rPr>
              <w:t>-</w:t>
            </w:r>
            <w:r>
              <w:rPr>
                <w:lang w:bidi="es-ES"/>
              </w:rPr>
              <w:t>2156</w:t>
            </w:r>
          </w:p>
          <w:p w14:paraId="7432AFDD" w14:textId="77777777" w:rsidR="005E3378" w:rsidRPr="00926EE5" w:rsidRDefault="005E3378" w:rsidP="00594368">
            <w:pPr>
              <w:pStyle w:val="Detallesdecontacto"/>
            </w:pPr>
          </w:p>
          <w:sdt>
            <w:sdtPr>
              <w:id w:val="-1045989063"/>
              <w:placeholder>
                <w:docPart w:val="BBA6B0580C1443389DDB743D0DDF0C1A"/>
              </w:placeholder>
              <w:temporary/>
              <w:showingPlcHdr/>
              <w15:appearance w15:val="hidden"/>
            </w:sdtPr>
            <w:sdtContent>
              <w:p w14:paraId="57919C6E" w14:textId="77777777" w:rsidR="005E3378" w:rsidRPr="00926EE5" w:rsidRDefault="005E3378" w:rsidP="00594368">
                <w:pPr>
                  <w:pStyle w:val="Detallesdecontacto"/>
                </w:pPr>
                <w:r w:rsidRPr="00926EE5">
                  <w:rPr>
                    <w:lang w:bidi="es-ES"/>
                  </w:rPr>
                  <w:t>CORREO ELECTRÓNICO:</w:t>
                </w:r>
              </w:p>
            </w:sdtContent>
          </w:sdt>
          <w:p w14:paraId="4913B120" w14:textId="58EF1974" w:rsidR="005E3378" w:rsidRDefault="005E3378" w:rsidP="00594368">
            <w:pPr>
              <w:ind w:right="0"/>
              <w:rPr>
                <w:lang w:bidi="es-ES"/>
              </w:rPr>
            </w:pPr>
            <w:hyperlink r:id="rId19" w:history="1">
              <w:r w:rsidRPr="00932557">
                <w:rPr>
                  <w:rStyle w:val="Hipervnculo"/>
                  <w:lang w:bidi="es-ES"/>
                </w:rPr>
                <w:t>kari_sabalaa@hotmail.com</w:t>
              </w:r>
            </w:hyperlink>
          </w:p>
        </w:tc>
        <w:tc>
          <w:tcPr>
            <w:tcW w:w="738" w:type="dxa"/>
            <w:shd w:val="clear" w:color="auto" w:fill="auto"/>
          </w:tcPr>
          <w:p w14:paraId="137EEA13" w14:textId="77777777" w:rsidR="001C27EE" w:rsidRDefault="00A51286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D1B23B2" wp14:editId="75354F68">
                      <wp:extent cx="227812" cy="311173"/>
                      <wp:effectExtent l="0" t="3810" r="0" b="0"/>
                      <wp:docPr id="5" name="Triángulo derech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9430F65" w14:textId="77777777" w:rsidR="00A51286" w:rsidRPr="00AF4EA4" w:rsidRDefault="00A51286" w:rsidP="00A5128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1B23B2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430F65" w14:textId="77777777" w:rsidR="00A51286" w:rsidRPr="00AF4EA4" w:rsidRDefault="00A51286" w:rsidP="00A51286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409" w:type="dxa"/>
            <w:shd w:val="clear" w:color="auto" w:fill="auto"/>
            <w:vAlign w:val="center"/>
          </w:tcPr>
          <w:p w14:paraId="4EB07199" w14:textId="77777777" w:rsidR="005E3378" w:rsidRDefault="005E3378" w:rsidP="007D59FA">
            <w:pPr>
              <w:rPr>
                <w:b/>
                <w:lang w:bidi="es-ES"/>
              </w:rPr>
            </w:pPr>
          </w:p>
          <w:p w14:paraId="34D12D0F" w14:textId="3A46F1A1" w:rsidR="00A577F7" w:rsidRDefault="00A577F7" w:rsidP="007D59FA">
            <w:pPr>
              <w:rPr>
                <w:b/>
                <w:lang w:bidi="es-ES"/>
              </w:rPr>
            </w:pPr>
            <w:r w:rsidRPr="00A577F7">
              <w:rPr>
                <w:b/>
                <w:lang w:bidi="es-ES"/>
              </w:rPr>
              <w:t>TÉCNICO EN RECURSOS HUMANOS</w:t>
            </w:r>
          </w:p>
          <w:p w14:paraId="254C833D" w14:textId="3AA49C9F" w:rsidR="00A577F7" w:rsidRDefault="00A577F7" w:rsidP="007D59FA">
            <w:pPr>
              <w:rPr>
                <w:b/>
                <w:lang w:bidi="es-ES"/>
              </w:rPr>
            </w:pPr>
            <w:r w:rsidRPr="00A577F7">
              <w:rPr>
                <w:b/>
                <w:lang w:bidi="es-ES"/>
              </w:rPr>
              <w:t>INSTITUTO PROFESIONAL IPLACEX</w:t>
            </w:r>
          </w:p>
          <w:p w14:paraId="032BA674" w14:textId="77777777" w:rsidR="00A577F7" w:rsidRDefault="00A577F7" w:rsidP="007D59FA">
            <w:r w:rsidRPr="00A577F7">
              <w:t>2021</w:t>
            </w:r>
            <w:r>
              <w:t xml:space="preserve"> – PRESENTE</w:t>
            </w:r>
          </w:p>
          <w:p w14:paraId="7F64DAA7" w14:textId="77777777" w:rsidR="005E3378" w:rsidRDefault="005E3378" w:rsidP="007D59FA"/>
          <w:p w14:paraId="7BBEC54C" w14:textId="77777777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LEGISLACIÓN LABORAL</w:t>
            </w:r>
          </w:p>
          <w:p w14:paraId="60A3F4F6" w14:textId="77777777" w:rsidR="005E3378" w:rsidRDefault="005E3378" w:rsidP="007D59FA">
            <w:r>
              <w:t>2022</w:t>
            </w:r>
          </w:p>
          <w:p w14:paraId="1670AD8D" w14:textId="77777777" w:rsidR="005E3378" w:rsidRDefault="005E3378" w:rsidP="007D59FA"/>
          <w:p w14:paraId="53D0B3C1" w14:textId="77777777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CONTABILIDAD APLICADA</w:t>
            </w:r>
          </w:p>
          <w:p w14:paraId="088CE87E" w14:textId="77777777" w:rsidR="005E3378" w:rsidRDefault="005E3378" w:rsidP="007D59FA">
            <w:r>
              <w:t>2020</w:t>
            </w:r>
          </w:p>
          <w:p w14:paraId="20BFDED3" w14:textId="77777777" w:rsidR="005E3378" w:rsidRPr="005E3378" w:rsidRDefault="005E3378" w:rsidP="007D59FA">
            <w:pPr>
              <w:rPr>
                <w:b/>
                <w:bCs/>
              </w:rPr>
            </w:pPr>
          </w:p>
          <w:p w14:paraId="7BD40F34" w14:textId="77777777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GESTIÓN FINANCIERA</w:t>
            </w:r>
          </w:p>
          <w:p w14:paraId="115833D5" w14:textId="77777777" w:rsidR="005E3378" w:rsidRDefault="005E3378" w:rsidP="007D59FA">
            <w:r>
              <w:t>2019</w:t>
            </w:r>
          </w:p>
          <w:p w14:paraId="070ED5C0" w14:textId="77777777" w:rsidR="005E3378" w:rsidRPr="005E3378" w:rsidRDefault="005E3378" w:rsidP="007D59FA">
            <w:pPr>
              <w:rPr>
                <w:b/>
                <w:bCs/>
              </w:rPr>
            </w:pPr>
          </w:p>
          <w:p w14:paraId="5F2ADC52" w14:textId="77777777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DESARROLLO DE COMPETENCIAS PARA MEJORAR LA CALIDAD EN LA ATENCIÓN Y SERVICIO AL CLIENTE</w:t>
            </w:r>
          </w:p>
          <w:p w14:paraId="0A533120" w14:textId="77777777" w:rsidR="005E3378" w:rsidRDefault="005E3378" w:rsidP="007D59FA">
            <w:r>
              <w:t>2018</w:t>
            </w:r>
          </w:p>
          <w:p w14:paraId="29238C79" w14:textId="77777777" w:rsidR="005E3378" w:rsidRDefault="005E3378" w:rsidP="007D59FA"/>
          <w:p w14:paraId="667AF6DF" w14:textId="77777777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HERRAMIENTAS PARA EL DESARROLLO DE UNA COMUNICACIÓN EFECTIVA</w:t>
            </w:r>
          </w:p>
          <w:p w14:paraId="165DC52C" w14:textId="77777777" w:rsidR="005E3378" w:rsidRDefault="005E3378" w:rsidP="007D59FA">
            <w:r>
              <w:t>2017</w:t>
            </w:r>
          </w:p>
          <w:p w14:paraId="35EB2E12" w14:textId="77777777" w:rsidR="005E3378" w:rsidRDefault="005E3378" w:rsidP="007D59FA"/>
          <w:p w14:paraId="707A14D8" w14:textId="77777777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TÉCNICAS DE LIDERAZGO Y TRABAJO EN EQUIPO</w:t>
            </w:r>
          </w:p>
          <w:p w14:paraId="167E8693" w14:textId="77777777" w:rsidR="005E3378" w:rsidRDefault="005E3378" w:rsidP="007D59FA">
            <w:r>
              <w:t>2017</w:t>
            </w:r>
          </w:p>
          <w:p w14:paraId="3D5E51F5" w14:textId="77777777" w:rsidR="005E3378" w:rsidRDefault="005E3378" w:rsidP="007D59FA"/>
          <w:p w14:paraId="56B87C3C" w14:textId="77777777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INGLÉS COMUNICATIVO INICIAL</w:t>
            </w:r>
          </w:p>
          <w:p w14:paraId="7E82E402" w14:textId="77777777" w:rsidR="005E3378" w:rsidRDefault="005E3378" w:rsidP="007D59FA">
            <w:r>
              <w:t>2016</w:t>
            </w:r>
          </w:p>
          <w:p w14:paraId="1D9A06C3" w14:textId="77777777" w:rsidR="005E3378" w:rsidRDefault="005E3378" w:rsidP="007D59FA"/>
          <w:p w14:paraId="1263D51A" w14:textId="5B62839E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IMAGEN CORPORATIVA LABORAL Y PROTOCOLO</w:t>
            </w:r>
          </w:p>
          <w:p w14:paraId="68347BDC" w14:textId="1E25FB83" w:rsidR="005E3378" w:rsidRDefault="005E3378" w:rsidP="007D59FA">
            <w:r>
              <w:t>201</w:t>
            </w:r>
            <w:r>
              <w:t>5</w:t>
            </w:r>
          </w:p>
          <w:p w14:paraId="5663679C" w14:textId="77777777" w:rsidR="005E3378" w:rsidRPr="005E3378" w:rsidRDefault="005E3378" w:rsidP="007D59FA">
            <w:pPr>
              <w:rPr>
                <w:b/>
                <w:bCs/>
              </w:rPr>
            </w:pPr>
          </w:p>
          <w:p w14:paraId="21A41823" w14:textId="787E5E6D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INDUCCIÓN A LA ORGANIZACIÓ</w:t>
            </w:r>
            <w:r>
              <w:rPr>
                <w:b/>
                <w:bCs/>
              </w:rPr>
              <w:t>N</w:t>
            </w:r>
          </w:p>
          <w:p w14:paraId="10AD285F" w14:textId="24321F40" w:rsidR="005E3378" w:rsidRDefault="005E3378" w:rsidP="007D59FA">
            <w:r>
              <w:t>201</w:t>
            </w:r>
            <w:r>
              <w:t>3</w:t>
            </w:r>
          </w:p>
          <w:p w14:paraId="1F660088" w14:textId="77777777" w:rsidR="005E3378" w:rsidRPr="005E3378" w:rsidRDefault="005E3378" w:rsidP="007D59FA">
            <w:pPr>
              <w:rPr>
                <w:b/>
                <w:bCs/>
              </w:rPr>
            </w:pPr>
          </w:p>
          <w:p w14:paraId="36DFF3D5" w14:textId="57DCD8A6" w:rsid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CALIDAD DE SERVICIO</w:t>
            </w:r>
          </w:p>
          <w:p w14:paraId="7CA99828" w14:textId="3DBF831A" w:rsidR="005E3378" w:rsidRDefault="005E3378" w:rsidP="007D59FA">
            <w:r>
              <w:t>201</w:t>
            </w:r>
            <w:r>
              <w:t>2</w:t>
            </w:r>
          </w:p>
          <w:p w14:paraId="14C24A50" w14:textId="77777777" w:rsidR="005E3378" w:rsidRDefault="005E3378" w:rsidP="007D59FA">
            <w:pPr>
              <w:rPr>
                <w:b/>
                <w:bCs/>
              </w:rPr>
            </w:pPr>
          </w:p>
          <w:p w14:paraId="66DA0565" w14:textId="77777777" w:rsidR="005E3378" w:rsidRPr="005E3378" w:rsidRDefault="005E3378" w:rsidP="007D59FA">
            <w:pPr>
              <w:rPr>
                <w:b/>
                <w:bCs/>
              </w:rPr>
            </w:pPr>
            <w:r w:rsidRPr="005E3378">
              <w:rPr>
                <w:b/>
                <w:bCs/>
              </w:rPr>
              <w:t>CURSO DE CAJERA BANCARIA</w:t>
            </w:r>
          </w:p>
          <w:p w14:paraId="550DF1DF" w14:textId="77777777" w:rsidR="005E3378" w:rsidRPr="005E3378" w:rsidRDefault="005E3378" w:rsidP="007D59FA">
            <w:pPr>
              <w:rPr>
                <w:b/>
                <w:lang w:bidi="es-ES"/>
              </w:rPr>
            </w:pPr>
            <w:r w:rsidRPr="005E3378">
              <w:rPr>
                <w:b/>
                <w:lang w:bidi="es-ES"/>
              </w:rPr>
              <w:t>INSTITUTO FINANCIERO GUILLERMO SUBERCASEUX</w:t>
            </w:r>
          </w:p>
          <w:p w14:paraId="1304CD5C" w14:textId="77777777" w:rsidR="005E3378" w:rsidRDefault="005E3378" w:rsidP="007D59FA">
            <w:r>
              <w:t>2011</w:t>
            </w:r>
          </w:p>
          <w:p w14:paraId="065FF9EE" w14:textId="77777777" w:rsidR="005E3378" w:rsidRPr="005E3378" w:rsidRDefault="005E3378" w:rsidP="007D59FA">
            <w:pPr>
              <w:rPr>
                <w:b/>
                <w:bCs/>
              </w:rPr>
            </w:pPr>
          </w:p>
          <w:p w14:paraId="5FC6D937" w14:textId="2C49FBD2" w:rsidR="005E3378" w:rsidRDefault="005E3378" w:rsidP="007D59FA"/>
        </w:tc>
      </w:tr>
    </w:tbl>
    <w:p w14:paraId="34AB124A" w14:textId="3ED8722B" w:rsidR="001C27EE" w:rsidRPr="00AA4B40" w:rsidRDefault="001C27EE" w:rsidP="00AA4B40">
      <w:pPr>
        <w:ind w:right="0"/>
        <w:rPr>
          <w:color w:val="808080" w:themeColor="background1" w:themeShade="80"/>
          <w:lang w:val="es-CL"/>
        </w:rPr>
      </w:pPr>
    </w:p>
    <w:sectPr w:rsidR="001C27EE" w:rsidRPr="00AA4B40" w:rsidSect="007C2A5A">
      <w:headerReference w:type="default" r:id="rId20"/>
      <w:pgSz w:w="11906" w:h="16838" w:code="9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BD9CE" w14:textId="77777777" w:rsidR="006C4A2B" w:rsidRDefault="006C4A2B" w:rsidP="00C51CF5">
      <w:r>
        <w:separator/>
      </w:r>
    </w:p>
  </w:endnote>
  <w:endnote w:type="continuationSeparator" w:id="0">
    <w:p w14:paraId="24C2AEEE" w14:textId="77777777" w:rsidR="006C4A2B" w:rsidRDefault="006C4A2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F009" w14:textId="77777777" w:rsidR="006C4A2B" w:rsidRDefault="006C4A2B" w:rsidP="00C51CF5">
      <w:r>
        <w:separator/>
      </w:r>
    </w:p>
  </w:footnote>
  <w:footnote w:type="continuationSeparator" w:id="0">
    <w:p w14:paraId="6DBA849D" w14:textId="77777777" w:rsidR="006C4A2B" w:rsidRDefault="006C4A2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8736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979325" wp14:editId="44F4A073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Entrada manual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759677B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109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D41328"/>
    <w:multiLevelType w:val="multilevel"/>
    <w:tmpl w:val="460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11BDE"/>
    <w:multiLevelType w:val="hybridMultilevel"/>
    <w:tmpl w:val="045461F8"/>
    <w:lvl w:ilvl="0" w:tplc="0C1C08AC">
      <w:start w:val="2009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5127"/>
    <w:multiLevelType w:val="multilevel"/>
    <w:tmpl w:val="0DF6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523F5"/>
    <w:multiLevelType w:val="multilevel"/>
    <w:tmpl w:val="301E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32781F"/>
    <w:multiLevelType w:val="hybridMultilevel"/>
    <w:tmpl w:val="0B4CD50C"/>
    <w:lvl w:ilvl="0" w:tplc="0C1C08AC">
      <w:start w:val="2009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005E9"/>
    <w:multiLevelType w:val="hybridMultilevel"/>
    <w:tmpl w:val="0FDE23D6"/>
    <w:lvl w:ilvl="0" w:tplc="DDFCC402">
      <w:numFmt w:val="bullet"/>
      <w:lvlText w:val="•"/>
      <w:lvlJc w:val="left"/>
      <w:pPr>
        <w:ind w:left="1080" w:hanging="720"/>
      </w:pPr>
      <w:rPr>
        <w:rFonts w:ascii="Franklin Gothic Book" w:eastAsiaTheme="minorEastAsia" w:hAnsi="Franklin Gothic Book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5799A"/>
    <w:multiLevelType w:val="multilevel"/>
    <w:tmpl w:val="D8E8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20377">
    <w:abstractNumId w:val="0"/>
  </w:num>
  <w:num w:numId="2" w16cid:durableId="494537528">
    <w:abstractNumId w:val="4"/>
  </w:num>
  <w:num w:numId="3" w16cid:durableId="195117694">
    <w:abstractNumId w:val="3"/>
  </w:num>
  <w:num w:numId="4" w16cid:durableId="542908661">
    <w:abstractNumId w:val="1"/>
  </w:num>
  <w:num w:numId="5" w16cid:durableId="456606219">
    <w:abstractNumId w:val="7"/>
  </w:num>
  <w:num w:numId="6" w16cid:durableId="36202102">
    <w:abstractNumId w:val="2"/>
  </w:num>
  <w:num w:numId="7" w16cid:durableId="363218650">
    <w:abstractNumId w:val="5"/>
  </w:num>
  <w:num w:numId="8" w16cid:durableId="214395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57"/>
    <w:rsid w:val="000521EF"/>
    <w:rsid w:val="000A545F"/>
    <w:rsid w:val="000F3BEA"/>
    <w:rsid w:val="0010314C"/>
    <w:rsid w:val="0015303E"/>
    <w:rsid w:val="00153B84"/>
    <w:rsid w:val="00196AAB"/>
    <w:rsid w:val="001A4D1A"/>
    <w:rsid w:val="001A608E"/>
    <w:rsid w:val="001B0B3D"/>
    <w:rsid w:val="001C27EE"/>
    <w:rsid w:val="00246D32"/>
    <w:rsid w:val="00313703"/>
    <w:rsid w:val="003B0DB8"/>
    <w:rsid w:val="00431999"/>
    <w:rsid w:val="00443E2D"/>
    <w:rsid w:val="005366D2"/>
    <w:rsid w:val="00572086"/>
    <w:rsid w:val="00594368"/>
    <w:rsid w:val="00597871"/>
    <w:rsid w:val="005B13F9"/>
    <w:rsid w:val="005C713F"/>
    <w:rsid w:val="005D47DE"/>
    <w:rsid w:val="005D6F74"/>
    <w:rsid w:val="005E3378"/>
    <w:rsid w:val="005F364E"/>
    <w:rsid w:val="006059CC"/>
    <w:rsid w:val="0062123A"/>
    <w:rsid w:val="00635EF0"/>
    <w:rsid w:val="00645F93"/>
    <w:rsid w:val="00646E75"/>
    <w:rsid w:val="00663587"/>
    <w:rsid w:val="006B0384"/>
    <w:rsid w:val="006B10DD"/>
    <w:rsid w:val="006C4A2B"/>
    <w:rsid w:val="006D409C"/>
    <w:rsid w:val="00765373"/>
    <w:rsid w:val="00776643"/>
    <w:rsid w:val="00797579"/>
    <w:rsid w:val="007C2A5A"/>
    <w:rsid w:val="007D0F5B"/>
    <w:rsid w:val="007D59FA"/>
    <w:rsid w:val="00822A25"/>
    <w:rsid w:val="00870CB7"/>
    <w:rsid w:val="00882E29"/>
    <w:rsid w:val="008F290E"/>
    <w:rsid w:val="00926EE5"/>
    <w:rsid w:val="00932557"/>
    <w:rsid w:val="00942045"/>
    <w:rsid w:val="00964B9F"/>
    <w:rsid w:val="009F215D"/>
    <w:rsid w:val="00A51286"/>
    <w:rsid w:val="00A577F7"/>
    <w:rsid w:val="00A73BCA"/>
    <w:rsid w:val="00A75FCE"/>
    <w:rsid w:val="00AA4B40"/>
    <w:rsid w:val="00AC5509"/>
    <w:rsid w:val="00AD08D8"/>
    <w:rsid w:val="00AF4EA4"/>
    <w:rsid w:val="00B0669D"/>
    <w:rsid w:val="00B16D3A"/>
    <w:rsid w:val="00B90CEF"/>
    <w:rsid w:val="00B95D4D"/>
    <w:rsid w:val="00BD5BAD"/>
    <w:rsid w:val="00C10E76"/>
    <w:rsid w:val="00C51CF5"/>
    <w:rsid w:val="00C93D20"/>
    <w:rsid w:val="00CA407F"/>
    <w:rsid w:val="00D00A30"/>
    <w:rsid w:val="00D17D99"/>
    <w:rsid w:val="00D67739"/>
    <w:rsid w:val="00D8438A"/>
    <w:rsid w:val="00DC71AE"/>
    <w:rsid w:val="00E55D74"/>
    <w:rsid w:val="00E774C3"/>
    <w:rsid w:val="00E8541C"/>
    <w:rsid w:val="00F17FC6"/>
    <w:rsid w:val="00F56513"/>
    <w:rsid w:val="00FA4E83"/>
    <w:rsid w:val="00FC5CD1"/>
    <w:rsid w:val="00FD27BC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291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Detallesdecontacto">
    <w:name w:val="Detalles de contacto"/>
    <w:basedOn w:val="Normal"/>
    <w:qFormat/>
    <w:rsid w:val="00443E2D"/>
  </w:style>
  <w:style w:type="paragraph" w:styleId="Textoindependiente">
    <w:name w:val="Body Text"/>
    <w:basedOn w:val="Normal"/>
    <w:link w:val="TextoindependienteCar"/>
    <w:uiPriority w:val="1"/>
    <w:unhideWhenUsed/>
    <w:qFormat/>
    <w:rsid w:val="005D6F74"/>
    <w:pPr>
      <w:spacing w:after="120"/>
      <w:ind w:right="0"/>
    </w:pPr>
    <w:rPr>
      <w:rFonts w:eastAsiaTheme="minorHAnsi"/>
      <w:color w:val="595959" w:themeColor="text1" w:themeTint="A6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F74"/>
    <w:rPr>
      <w:rFonts w:eastAsiaTheme="minorHAnsi"/>
      <w:color w:val="595959" w:themeColor="text1" w:themeTint="A6"/>
      <w:sz w:val="22"/>
      <w:szCs w:val="22"/>
      <w:lang w:eastAsia="en-US"/>
    </w:rPr>
  </w:style>
  <w:style w:type="character" w:customStyle="1" w:styleId="vanity-namedomain">
    <w:name w:val="vanity-name__domain"/>
    <w:basedOn w:val="Fuentedeprrafopredeter"/>
    <w:rsid w:val="005D6F74"/>
  </w:style>
  <w:style w:type="paragraph" w:styleId="Sinespaciado">
    <w:name w:val="No Spacing"/>
    <w:uiPriority w:val="1"/>
    <w:qFormat/>
    <w:rsid w:val="005D6F74"/>
    <w:pPr>
      <w:ind w:right="36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246D3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mailto:kari_sabalaa@hotmail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kari_sabalaa@hot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\AppData\Roaming\Microsoft\Templates\Curr&#237;culum%20v&#237;tae%20de%20marketing.dotx" TargetMode="Externa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svg"/><Relationship Id="rId1" Type="http://schemas.openxmlformats.org/officeDocument/2006/relationships/image" Target="../media/image3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svg"/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AA087-76BF-4F16-BCA2-43D7F64D508C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97E7E2F8-233B-4EE5-8032-F5BB535BAF8C}">
      <dgm:prSet phldrT="[Texto]"/>
      <dgm:spPr>
        <a:ln>
          <a:noFill/>
        </a:ln>
      </dgm:spPr>
      <dgm:t>
        <a:bodyPr/>
        <a:lstStyle/>
        <a:p>
          <a:r>
            <a:rPr lang="es-CL"/>
            <a:t>Atención al cliente y capacidad para establecer relaciones sólidas</a:t>
          </a:r>
        </a:p>
      </dgm:t>
    </dgm:pt>
    <dgm:pt modelId="{1FC8B204-D635-4370-A291-26CB5863D4C4}" type="parTrans" cxnId="{F12ECD1D-34A7-4E40-A87F-307CE0AE101E}">
      <dgm:prSet/>
      <dgm:spPr/>
      <dgm:t>
        <a:bodyPr/>
        <a:lstStyle/>
        <a:p>
          <a:endParaRPr lang="es-CL"/>
        </a:p>
      </dgm:t>
    </dgm:pt>
    <dgm:pt modelId="{85DAC24D-8FF0-4DCA-8EAD-F6E8A403AC79}" type="sibTrans" cxnId="{F12ECD1D-34A7-4E40-A87F-307CE0AE101E}">
      <dgm:prSet/>
      <dgm:spPr/>
      <dgm:t>
        <a:bodyPr/>
        <a:lstStyle/>
        <a:p>
          <a:endParaRPr lang="es-CL"/>
        </a:p>
      </dgm:t>
    </dgm:pt>
    <dgm:pt modelId="{F2ED9379-6E83-4E92-AF52-A16A2F2AE542}">
      <dgm:prSet/>
      <dgm:spPr>
        <a:ln>
          <a:noFill/>
        </a:ln>
      </dgm:spPr>
      <dgm:t>
        <a:bodyPr/>
        <a:lstStyle/>
        <a:p>
          <a:r>
            <a:rPr lang="es-CL"/>
            <a:t>Comunicación efectiva, tanto oral como escrita</a:t>
          </a:r>
        </a:p>
      </dgm:t>
    </dgm:pt>
    <dgm:pt modelId="{2BB60157-57E6-4FDF-9183-2D1579493069}" type="parTrans" cxnId="{72E50B44-166F-4691-9248-A6D3B8FCDFA5}">
      <dgm:prSet/>
      <dgm:spPr/>
      <dgm:t>
        <a:bodyPr/>
        <a:lstStyle/>
        <a:p>
          <a:endParaRPr lang="es-CL"/>
        </a:p>
      </dgm:t>
    </dgm:pt>
    <dgm:pt modelId="{E2547DCE-407E-4310-94B0-77EDEF87F172}" type="sibTrans" cxnId="{72E50B44-166F-4691-9248-A6D3B8FCDFA5}">
      <dgm:prSet/>
      <dgm:spPr/>
      <dgm:t>
        <a:bodyPr/>
        <a:lstStyle/>
        <a:p>
          <a:endParaRPr lang="es-CL"/>
        </a:p>
      </dgm:t>
    </dgm:pt>
    <dgm:pt modelId="{AB515A05-D9DD-4A49-B5A0-E8B5E859B592}">
      <dgm:prSet/>
      <dgm:spPr>
        <a:ln>
          <a:noFill/>
        </a:ln>
      </dgm:spPr>
      <dgm:t>
        <a:bodyPr/>
        <a:lstStyle/>
        <a:p>
          <a:r>
            <a:rPr lang="es-CL"/>
            <a:t>Orientación al logro de objetivos y cumplimiento de metas</a:t>
          </a:r>
        </a:p>
      </dgm:t>
    </dgm:pt>
    <dgm:pt modelId="{7261E881-E948-449E-B80F-A89C8C827C8E}" type="parTrans" cxnId="{871BC282-77D5-43D7-B9D0-57D8FFCEA9E2}">
      <dgm:prSet/>
      <dgm:spPr/>
      <dgm:t>
        <a:bodyPr/>
        <a:lstStyle/>
        <a:p>
          <a:endParaRPr lang="es-CL"/>
        </a:p>
      </dgm:t>
    </dgm:pt>
    <dgm:pt modelId="{DB6BAAE0-A040-42BC-9C59-81BC28EA5C78}" type="sibTrans" cxnId="{871BC282-77D5-43D7-B9D0-57D8FFCEA9E2}">
      <dgm:prSet/>
      <dgm:spPr/>
      <dgm:t>
        <a:bodyPr/>
        <a:lstStyle/>
        <a:p>
          <a:endParaRPr lang="es-CL"/>
        </a:p>
      </dgm:t>
    </dgm:pt>
    <dgm:pt modelId="{D4BFC5F6-DE4F-417D-9194-9C86D2D2874E}">
      <dgm:prSet/>
      <dgm:spPr>
        <a:ln>
          <a:noFill/>
        </a:ln>
      </dgm:spPr>
      <dgm:t>
        <a:bodyPr/>
        <a:lstStyle/>
        <a:p>
          <a:r>
            <a:rPr lang="es-CL"/>
            <a:t>Capacidad para trabajar en equipo y liderar proyectos</a:t>
          </a:r>
        </a:p>
      </dgm:t>
    </dgm:pt>
    <dgm:pt modelId="{D315235A-CD32-47E6-8E21-DEFBC7329AB0}" type="parTrans" cxnId="{AB11EB3F-6162-4CCA-897E-B29F63E8ED56}">
      <dgm:prSet/>
      <dgm:spPr/>
      <dgm:t>
        <a:bodyPr/>
        <a:lstStyle/>
        <a:p>
          <a:endParaRPr lang="es-CL"/>
        </a:p>
      </dgm:t>
    </dgm:pt>
    <dgm:pt modelId="{1F1EB88B-34DB-4F2D-971F-F3A254D9C912}" type="sibTrans" cxnId="{AB11EB3F-6162-4CCA-897E-B29F63E8ED56}">
      <dgm:prSet/>
      <dgm:spPr/>
      <dgm:t>
        <a:bodyPr/>
        <a:lstStyle/>
        <a:p>
          <a:endParaRPr lang="es-CL"/>
        </a:p>
      </dgm:t>
    </dgm:pt>
    <dgm:pt modelId="{CB62EF97-2E73-46B8-9A67-4A72D7628924}">
      <dgm:prSet/>
      <dgm:spPr>
        <a:ln>
          <a:noFill/>
        </a:ln>
      </dgm:spPr>
      <dgm:t>
        <a:bodyPr/>
        <a:lstStyle/>
        <a:p>
          <a:r>
            <a:rPr lang="es-CL"/>
            <a:t>Habilidades administrativas y organizativas	</a:t>
          </a:r>
        </a:p>
      </dgm:t>
    </dgm:pt>
    <dgm:pt modelId="{ECAE4E72-B953-4E56-8886-37B1A553A408}" type="parTrans" cxnId="{881A2952-7167-4340-9FB9-D48F93E37792}">
      <dgm:prSet/>
      <dgm:spPr/>
      <dgm:t>
        <a:bodyPr/>
        <a:lstStyle/>
        <a:p>
          <a:endParaRPr lang="es-CL"/>
        </a:p>
      </dgm:t>
    </dgm:pt>
    <dgm:pt modelId="{7984AF8E-EBDE-46AA-B8ED-75097037353F}" type="sibTrans" cxnId="{881A2952-7167-4340-9FB9-D48F93E37792}">
      <dgm:prSet/>
      <dgm:spPr/>
      <dgm:t>
        <a:bodyPr/>
        <a:lstStyle/>
        <a:p>
          <a:endParaRPr lang="es-CL"/>
        </a:p>
      </dgm:t>
    </dgm:pt>
    <dgm:pt modelId="{8B4B40A9-CB4F-4201-A90B-F47F5BB4A58C}">
      <dgm:prSet/>
      <dgm:spPr>
        <a:ln>
          <a:noFill/>
        </a:ln>
      </dgm:spPr>
      <dgm:t>
        <a:bodyPr/>
        <a:lstStyle/>
        <a:p>
          <a:r>
            <a:rPr lang="es-CL"/>
            <a:t>Conocimientos en contabilidad y gestión financiera	</a:t>
          </a:r>
        </a:p>
      </dgm:t>
    </dgm:pt>
    <dgm:pt modelId="{E41B71D8-88C9-4959-AAF4-9D35918B3D7C}" type="parTrans" cxnId="{81B2052C-87F1-4B4B-90B3-898EA4A9CBD6}">
      <dgm:prSet/>
      <dgm:spPr/>
      <dgm:t>
        <a:bodyPr/>
        <a:lstStyle/>
        <a:p>
          <a:endParaRPr lang="es-CL"/>
        </a:p>
      </dgm:t>
    </dgm:pt>
    <dgm:pt modelId="{D8DDFAEE-2ACF-4B1C-A91A-0978935F30BA}" type="sibTrans" cxnId="{81B2052C-87F1-4B4B-90B3-898EA4A9CBD6}">
      <dgm:prSet/>
      <dgm:spPr/>
      <dgm:t>
        <a:bodyPr/>
        <a:lstStyle/>
        <a:p>
          <a:endParaRPr lang="es-CL"/>
        </a:p>
      </dgm:t>
    </dgm:pt>
    <dgm:pt modelId="{EE1C1295-23EC-4442-87B2-B6AD1EC74293}" type="pres">
      <dgm:prSet presAssocID="{D0BAA087-76BF-4F16-BCA2-43D7F64D508C}" presName="Name0" presStyleCnt="0">
        <dgm:presLayoutVars>
          <dgm:dir/>
          <dgm:resizeHandles val="exact"/>
        </dgm:presLayoutVars>
      </dgm:prSet>
      <dgm:spPr/>
    </dgm:pt>
    <dgm:pt modelId="{EE864EC3-C563-40CF-9D75-088A6CE38DB7}" type="pres">
      <dgm:prSet presAssocID="{97E7E2F8-233B-4EE5-8032-F5BB535BAF8C}" presName="composite" presStyleCnt="0"/>
      <dgm:spPr/>
    </dgm:pt>
    <dgm:pt modelId="{6088868C-7685-4D9C-A20D-31786D740D65}" type="pres">
      <dgm:prSet presAssocID="{97E7E2F8-233B-4EE5-8032-F5BB535BAF8C}" presName="rect1" presStyleLbl="trAlignAcc1" presStyleIdx="0" presStyleCnt="6">
        <dgm:presLayoutVars>
          <dgm:bulletEnabled val="1"/>
        </dgm:presLayoutVars>
      </dgm:prSet>
      <dgm:spPr/>
    </dgm:pt>
    <dgm:pt modelId="{A5A47CFE-77A2-40FA-B209-E368AB87101D}" type="pres">
      <dgm:prSet presAssocID="{97E7E2F8-233B-4EE5-8032-F5BB535BAF8C}" presName="rect2" presStyleLbl="fgImgPlace1" presStyleIdx="0" presStyleCnt="6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</dgm:spPr>
      <dgm:extLst>
        <a:ext uri="{E40237B7-FDA0-4F09-8148-C483321AD2D9}">
          <dgm14:cNvPr xmlns:dgm14="http://schemas.microsoft.com/office/drawing/2010/diagram" id="0" name="" descr="Casilla marcada con relleno sólido"/>
        </a:ext>
      </dgm:extLst>
    </dgm:pt>
    <dgm:pt modelId="{91C80E06-4564-47DF-9010-E8D9D8E1E93B}" type="pres">
      <dgm:prSet presAssocID="{85DAC24D-8FF0-4DCA-8EAD-F6E8A403AC79}" presName="sibTrans" presStyleCnt="0"/>
      <dgm:spPr/>
    </dgm:pt>
    <dgm:pt modelId="{5AA81891-7302-4DE7-BFE7-56202AA61D46}" type="pres">
      <dgm:prSet presAssocID="{F2ED9379-6E83-4E92-AF52-A16A2F2AE542}" presName="composite" presStyleCnt="0"/>
      <dgm:spPr/>
    </dgm:pt>
    <dgm:pt modelId="{68F0E6F3-A04C-4FA5-858B-41EA21B9EECC}" type="pres">
      <dgm:prSet presAssocID="{F2ED9379-6E83-4E92-AF52-A16A2F2AE542}" presName="rect1" presStyleLbl="trAlignAcc1" presStyleIdx="1" presStyleCnt="6">
        <dgm:presLayoutVars>
          <dgm:bulletEnabled val="1"/>
        </dgm:presLayoutVars>
      </dgm:prSet>
      <dgm:spPr/>
    </dgm:pt>
    <dgm:pt modelId="{44ED1FA9-951E-4645-BE6C-248092E8D8BB}" type="pres">
      <dgm:prSet presAssocID="{F2ED9379-6E83-4E92-AF52-A16A2F2AE542}" presName="rect2" presStyleLbl="fgImgPlace1" presStyleIdx="1" presStyleCnt="6"/>
      <dgm:spPr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</dgm:spPr>
      <dgm:extLst>
        <a:ext uri="{E40237B7-FDA0-4F09-8148-C483321AD2D9}">
          <dgm14:cNvPr xmlns:dgm14="http://schemas.microsoft.com/office/drawing/2010/diagram" id="0" name="" descr="Casilla marcada contorno"/>
        </a:ext>
      </dgm:extLst>
    </dgm:pt>
    <dgm:pt modelId="{D986C3AF-3E97-4F37-B3A2-4D5AF9F688D0}" type="pres">
      <dgm:prSet presAssocID="{E2547DCE-407E-4310-94B0-77EDEF87F172}" presName="sibTrans" presStyleCnt="0"/>
      <dgm:spPr/>
    </dgm:pt>
    <dgm:pt modelId="{2D59BB4D-17BA-4AEB-85EC-F6A2F8C74225}" type="pres">
      <dgm:prSet presAssocID="{AB515A05-D9DD-4A49-B5A0-E8B5E859B592}" presName="composite" presStyleCnt="0"/>
      <dgm:spPr/>
    </dgm:pt>
    <dgm:pt modelId="{FE49AB49-8FD1-4BC1-9FDB-F5AA1DF9FA6C}" type="pres">
      <dgm:prSet presAssocID="{AB515A05-D9DD-4A49-B5A0-E8B5E859B592}" presName="rect1" presStyleLbl="trAlignAcc1" presStyleIdx="2" presStyleCnt="6">
        <dgm:presLayoutVars>
          <dgm:bulletEnabled val="1"/>
        </dgm:presLayoutVars>
      </dgm:prSet>
      <dgm:spPr/>
    </dgm:pt>
    <dgm:pt modelId="{189F90F6-2FF7-4820-AEB2-E3F0549A6535}" type="pres">
      <dgm:prSet presAssocID="{AB515A05-D9DD-4A49-B5A0-E8B5E859B592}" presName="rect2" presStyleLbl="fgImgPlace1" presStyleIdx="2" presStyleCnt="6"/>
      <dgm:spPr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</dgm:spPr>
      <dgm:extLst>
        <a:ext uri="{E40237B7-FDA0-4F09-8148-C483321AD2D9}">
          <dgm14:cNvPr xmlns:dgm14="http://schemas.microsoft.com/office/drawing/2010/diagram" id="0" name="" descr="Casilla marcada contorno"/>
        </a:ext>
      </dgm:extLst>
    </dgm:pt>
    <dgm:pt modelId="{205C3C3A-3CA6-42B8-B16A-DC6B8F0114B0}" type="pres">
      <dgm:prSet presAssocID="{DB6BAAE0-A040-42BC-9C59-81BC28EA5C78}" presName="sibTrans" presStyleCnt="0"/>
      <dgm:spPr/>
    </dgm:pt>
    <dgm:pt modelId="{41BEF877-FFAD-46EE-93CD-6D538AAEA738}" type="pres">
      <dgm:prSet presAssocID="{D4BFC5F6-DE4F-417D-9194-9C86D2D2874E}" presName="composite" presStyleCnt="0"/>
      <dgm:spPr/>
    </dgm:pt>
    <dgm:pt modelId="{11781B14-FD1F-48C6-A576-44408859BB4A}" type="pres">
      <dgm:prSet presAssocID="{D4BFC5F6-DE4F-417D-9194-9C86D2D2874E}" presName="rect1" presStyleLbl="trAlignAcc1" presStyleIdx="3" presStyleCnt="6">
        <dgm:presLayoutVars>
          <dgm:bulletEnabled val="1"/>
        </dgm:presLayoutVars>
      </dgm:prSet>
      <dgm:spPr/>
    </dgm:pt>
    <dgm:pt modelId="{CE2BAFA8-B1FB-4CEC-81D4-48B112D807EF}" type="pres">
      <dgm:prSet presAssocID="{D4BFC5F6-DE4F-417D-9194-9C86D2D2874E}" presName="rect2" presStyleLbl="fgImgPlace1" presStyleIdx="3" presStyleCnt="6"/>
      <dgm:spPr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</dgm:spPr>
      <dgm:extLst>
        <a:ext uri="{E40237B7-FDA0-4F09-8148-C483321AD2D9}">
          <dgm14:cNvPr xmlns:dgm14="http://schemas.microsoft.com/office/drawing/2010/diagram" id="0" name="" descr="Casilla marcada contorno"/>
        </a:ext>
      </dgm:extLst>
    </dgm:pt>
    <dgm:pt modelId="{293E970F-3FA0-46B8-BAF5-79906A1F0156}" type="pres">
      <dgm:prSet presAssocID="{1F1EB88B-34DB-4F2D-971F-F3A254D9C912}" presName="sibTrans" presStyleCnt="0"/>
      <dgm:spPr/>
    </dgm:pt>
    <dgm:pt modelId="{C27EB682-E74D-40FD-B834-00F3501673BE}" type="pres">
      <dgm:prSet presAssocID="{CB62EF97-2E73-46B8-9A67-4A72D7628924}" presName="composite" presStyleCnt="0"/>
      <dgm:spPr/>
    </dgm:pt>
    <dgm:pt modelId="{63C41C46-193A-48C9-8644-DBBC26611F83}" type="pres">
      <dgm:prSet presAssocID="{CB62EF97-2E73-46B8-9A67-4A72D7628924}" presName="rect1" presStyleLbl="trAlignAcc1" presStyleIdx="4" presStyleCnt="6">
        <dgm:presLayoutVars>
          <dgm:bulletEnabled val="1"/>
        </dgm:presLayoutVars>
      </dgm:prSet>
      <dgm:spPr/>
    </dgm:pt>
    <dgm:pt modelId="{A32AEE68-799C-4C6F-BCB2-053A2FD9BEE3}" type="pres">
      <dgm:prSet presAssocID="{CB62EF97-2E73-46B8-9A67-4A72D7628924}" presName="rect2" presStyleLbl="fgImgPlace1" presStyleIdx="4" presStyleCnt="6"/>
      <dgm:spPr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</dgm:spPr>
      <dgm:extLst>
        <a:ext uri="{E40237B7-FDA0-4F09-8148-C483321AD2D9}">
          <dgm14:cNvPr xmlns:dgm14="http://schemas.microsoft.com/office/drawing/2010/diagram" id="0" name="" descr="Casilla marcada contorno"/>
        </a:ext>
      </dgm:extLst>
    </dgm:pt>
    <dgm:pt modelId="{00889CD6-429A-46EA-A365-03877C3C357E}" type="pres">
      <dgm:prSet presAssocID="{7984AF8E-EBDE-46AA-B8ED-75097037353F}" presName="sibTrans" presStyleCnt="0"/>
      <dgm:spPr/>
    </dgm:pt>
    <dgm:pt modelId="{7B878D40-3496-4B2C-B035-ED69B3482E72}" type="pres">
      <dgm:prSet presAssocID="{8B4B40A9-CB4F-4201-A90B-F47F5BB4A58C}" presName="composite" presStyleCnt="0"/>
      <dgm:spPr/>
    </dgm:pt>
    <dgm:pt modelId="{768DA1FF-DDC2-4824-A2B3-37EF6FBB6DF5}" type="pres">
      <dgm:prSet presAssocID="{8B4B40A9-CB4F-4201-A90B-F47F5BB4A58C}" presName="rect1" presStyleLbl="trAlignAcc1" presStyleIdx="5" presStyleCnt="6">
        <dgm:presLayoutVars>
          <dgm:bulletEnabled val="1"/>
        </dgm:presLayoutVars>
      </dgm:prSet>
      <dgm:spPr/>
    </dgm:pt>
    <dgm:pt modelId="{BE6E2486-81D9-4AF1-9511-DC9F73FCE112}" type="pres">
      <dgm:prSet presAssocID="{8B4B40A9-CB4F-4201-A90B-F47F5BB4A58C}" presName="rect2" presStyleLbl="fgImgPlace1" presStyleIdx="5" presStyleCnt="6"/>
      <dgm:spPr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</dgm:spPr>
      <dgm:extLst>
        <a:ext uri="{E40237B7-FDA0-4F09-8148-C483321AD2D9}">
          <dgm14:cNvPr xmlns:dgm14="http://schemas.microsoft.com/office/drawing/2010/diagram" id="0" name="" descr="Casilla marcada contorno"/>
        </a:ext>
      </dgm:extLst>
    </dgm:pt>
  </dgm:ptLst>
  <dgm:cxnLst>
    <dgm:cxn modelId="{04882304-1935-46CC-8FB3-B363D0A85ACD}" type="presOf" srcId="{AB515A05-D9DD-4A49-B5A0-E8B5E859B592}" destId="{FE49AB49-8FD1-4BC1-9FDB-F5AA1DF9FA6C}" srcOrd="0" destOrd="0" presId="urn:microsoft.com/office/officeart/2008/layout/PictureStrips"/>
    <dgm:cxn modelId="{5E6EA512-17A1-4589-A037-490E1169A79D}" type="presOf" srcId="{D4BFC5F6-DE4F-417D-9194-9C86D2D2874E}" destId="{11781B14-FD1F-48C6-A576-44408859BB4A}" srcOrd="0" destOrd="0" presId="urn:microsoft.com/office/officeart/2008/layout/PictureStrips"/>
    <dgm:cxn modelId="{59D2DF16-C080-48D0-8B3F-F14FFDED5821}" type="presOf" srcId="{CB62EF97-2E73-46B8-9A67-4A72D7628924}" destId="{63C41C46-193A-48C9-8644-DBBC26611F83}" srcOrd="0" destOrd="0" presId="urn:microsoft.com/office/officeart/2008/layout/PictureStrips"/>
    <dgm:cxn modelId="{F12ECD1D-34A7-4E40-A87F-307CE0AE101E}" srcId="{D0BAA087-76BF-4F16-BCA2-43D7F64D508C}" destId="{97E7E2F8-233B-4EE5-8032-F5BB535BAF8C}" srcOrd="0" destOrd="0" parTransId="{1FC8B204-D635-4370-A291-26CB5863D4C4}" sibTransId="{85DAC24D-8FF0-4DCA-8EAD-F6E8A403AC79}"/>
    <dgm:cxn modelId="{81B2052C-87F1-4B4B-90B3-898EA4A9CBD6}" srcId="{D0BAA087-76BF-4F16-BCA2-43D7F64D508C}" destId="{8B4B40A9-CB4F-4201-A90B-F47F5BB4A58C}" srcOrd="5" destOrd="0" parTransId="{E41B71D8-88C9-4959-AAF4-9D35918B3D7C}" sibTransId="{D8DDFAEE-2ACF-4B1C-A91A-0978935F30BA}"/>
    <dgm:cxn modelId="{AB11EB3F-6162-4CCA-897E-B29F63E8ED56}" srcId="{D0BAA087-76BF-4F16-BCA2-43D7F64D508C}" destId="{D4BFC5F6-DE4F-417D-9194-9C86D2D2874E}" srcOrd="3" destOrd="0" parTransId="{D315235A-CD32-47E6-8E21-DEFBC7329AB0}" sibTransId="{1F1EB88B-34DB-4F2D-971F-F3A254D9C912}"/>
    <dgm:cxn modelId="{72E50B44-166F-4691-9248-A6D3B8FCDFA5}" srcId="{D0BAA087-76BF-4F16-BCA2-43D7F64D508C}" destId="{F2ED9379-6E83-4E92-AF52-A16A2F2AE542}" srcOrd="1" destOrd="0" parTransId="{2BB60157-57E6-4FDF-9183-2D1579493069}" sibTransId="{E2547DCE-407E-4310-94B0-77EDEF87F172}"/>
    <dgm:cxn modelId="{F1F99F6B-DA0D-4A68-AD81-5CE08EE24629}" type="presOf" srcId="{F2ED9379-6E83-4E92-AF52-A16A2F2AE542}" destId="{68F0E6F3-A04C-4FA5-858B-41EA21B9EECC}" srcOrd="0" destOrd="0" presId="urn:microsoft.com/office/officeart/2008/layout/PictureStrips"/>
    <dgm:cxn modelId="{BD3FE14D-B318-4B2A-B418-2F809265917F}" type="presOf" srcId="{D0BAA087-76BF-4F16-BCA2-43D7F64D508C}" destId="{EE1C1295-23EC-4442-87B2-B6AD1EC74293}" srcOrd="0" destOrd="0" presId="urn:microsoft.com/office/officeart/2008/layout/PictureStrips"/>
    <dgm:cxn modelId="{881A2952-7167-4340-9FB9-D48F93E37792}" srcId="{D0BAA087-76BF-4F16-BCA2-43D7F64D508C}" destId="{CB62EF97-2E73-46B8-9A67-4A72D7628924}" srcOrd="4" destOrd="0" parTransId="{ECAE4E72-B953-4E56-8886-37B1A553A408}" sibTransId="{7984AF8E-EBDE-46AA-B8ED-75097037353F}"/>
    <dgm:cxn modelId="{A2E0AC74-C6BB-4CCF-9C6C-B7D09138F7F8}" type="presOf" srcId="{8B4B40A9-CB4F-4201-A90B-F47F5BB4A58C}" destId="{768DA1FF-DDC2-4824-A2B3-37EF6FBB6DF5}" srcOrd="0" destOrd="0" presId="urn:microsoft.com/office/officeart/2008/layout/PictureStrips"/>
    <dgm:cxn modelId="{871BC282-77D5-43D7-B9D0-57D8FFCEA9E2}" srcId="{D0BAA087-76BF-4F16-BCA2-43D7F64D508C}" destId="{AB515A05-D9DD-4A49-B5A0-E8B5E859B592}" srcOrd="2" destOrd="0" parTransId="{7261E881-E948-449E-B80F-A89C8C827C8E}" sibTransId="{DB6BAAE0-A040-42BC-9C59-81BC28EA5C78}"/>
    <dgm:cxn modelId="{666E14A7-FA0E-4971-A52F-C8C61008946B}" type="presOf" srcId="{97E7E2F8-233B-4EE5-8032-F5BB535BAF8C}" destId="{6088868C-7685-4D9C-A20D-31786D740D65}" srcOrd="0" destOrd="0" presId="urn:microsoft.com/office/officeart/2008/layout/PictureStrips"/>
    <dgm:cxn modelId="{FB506C74-DBCE-4D49-BA4A-898360CAC618}" type="presParOf" srcId="{EE1C1295-23EC-4442-87B2-B6AD1EC74293}" destId="{EE864EC3-C563-40CF-9D75-088A6CE38DB7}" srcOrd="0" destOrd="0" presId="urn:microsoft.com/office/officeart/2008/layout/PictureStrips"/>
    <dgm:cxn modelId="{1980F082-6F02-4530-B2BB-15020B99F61A}" type="presParOf" srcId="{EE864EC3-C563-40CF-9D75-088A6CE38DB7}" destId="{6088868C-7685-4D9C-A20D-31786D740D65}" srcOrd="0" destOrd="0" presId="urn:microsoft.com/office/officeart/2008/layout/PictureStrips"/>
    <dgm:cxn modelId="{336DFD0F-94A3-4F42-BD2D-8F7178C932EF}" type="presParOf" srcId="{EE864EC3-C563-40CF-9D75-088A6CE38DB7}" destId="{A5A47CFE-77A2-40FA-B209-E368AB87101D}" srcOrd="1" destOrd="0" presId="urn:microsoft.com/office/officeart/2008/layout/PictureStrips"/>
    <dgm:cxn modelId="{92172D91-5343-461C-B6A9-A66D520C91E4}" type="presParOf" srcId="{EE1C1295-23EC-4442-87B2-B6AD1EC74293}" destId="{91C80E06-4564-47DF-9010-E8D9D8E1E93B}" srcOrd="1" destOrd="0" presId="urn:microsoft.com/office/officeart/2008/layout/PictureStrips"/>
    <dgm:cxn modelId="{27023830-ACF0-489C-946D-CCFF501671DC}" type="presParOf" srcId="{EE1C1295-23EC-4442-87B2-B6AD1EC74293}" destId="{5AA81891-7302-4DE7-BFE7-56202AA61D46}" srcOrd="2" destOrd="0" presId="urn:microsoft.com/office/officeart/2008/layout/PictureStrips"/>
    <dgm:cxn modelId="{812BB1BE-7710-4D6A-B820-AE85F66260C7}" type="presParOf" srcId="{5AA81891-7302-4DE7-BFE7-56202AA61D46}" destId="{68F0E6F3-A04C-4FA5-858B-41EA21B9EECC}" srcOrd="0" destOrd="0" presId="urn:microsoft.com/office/officeart/2008/layout/PictureStrips"/>
    <dgm:cxn modelId="{183F5554-8449-4B69-9586-4D7B47626656}" type="presParOf" srcId="{5AA81891-7302-4DE7-BFE7-56202AA61D46}" destId="{44ED1FA9-951E-4645-BE6C-248092E8D8BB}" srcOrd="1" destOrd="0" presId="urn:microsoft.com/office/officeart/2008/layout/PictureStrips"/>
    <dgm:cxn modelId="{31FFD5AE-26B7-485C-80A9-3CE3DC59442E}" type="presParOf" srcId="{EE1C1295-23EC-4442-87B2-B6AD1EC74293}" destId="{D986C3AF-3E97-4F37-B3A2-4D5AF9F688D0}" srcOrd="3" destOrd="0" presId="urn:microsoft.com/office/officeart/2008/layout/PictureStrips"/>
    <dgm:cxn modelId="{24A8A2FC-43E1-401F-B413-963AE9A5BD59}" type="presParOf" srcId="{EE1C1295-23EC-4442-87B2-B6AD1EC74293}" destId="{2D59BB4D-17BA-4AEB-85EC-F6A2F8C74225}" srcOrd="4" destOrd="0" presId="urn:microsoft.com/office/officeart/2008/layout/PictureStrips"/>
    <dgm:cxn modelId="{FF4A2237-D1C2-44C2-BB9F-3D6A186BF607}" type="presParOf" srcId="{2D59BB4D-17BA-4AEB-85EC-F6A2F8C74225}" destId="{FE49AB49-8FD1-4BC1-9FDB-F5AA1DF9FA6C}" srcOrd="0" destOrd="0" presId="urn:microsoft.com/office/officeart/2008/layout/PictureStrips"/>
    <dgm:cxn modelId="{5AC91112-8458-43C9-B598-90EF1BE1498D}" type="presParOf" srcId="{2D59BB4D-17BA-4AEB-85EC-F6A2F8C74225}" destId="{189F90F6-2FF7-4820-AEB2-E3F0549A6535}" srcOrd="1" destOrd="0" presId="urn:microsoft.com/office/officeart/2008/layout/PictureStrips"/>
    <dgm:cxn modelId="{0DA3064B-CDA6-4A80-A43A-F31972EE3B5D}" type="presParOf" srcId="{EE1C1295-23EC-4442-87B2-B6AD1EC74293}" destId="{205C3C3A-3CA6-42B8-B16A-DC6B8F0114B0}" srcOrd="5" destOrd="0" presId="urn:microsoft.com/office/officeart/2008/layout/PictureStrips"/>
    <dgm:cxn modelId="{713BD49A-FE3A-44F5-97D7-21065F6BCC8F}" type="presParOf" srcId="{EE1C1295-23EC-4442-87B2-B6AD1EC74293}" destId="{41BEF877-FFAD-46EE-93CD-6D538AAEA738}" srcOrd="6" destOrd="0" presId="urn:microsoft.com/office/officeart/2008/layout/PictureStrips"/>
    <dgm:cxn modelId="{48256A76-3220-437A-9649-B98F664DAC39}" type="presParOf" srcId="{41BEF877-FFAD-46EE-93CD-6D538AAEA738}" destId="{11781B14-FD1F-48C6-A576-44408859BB4A}" srcOrd="0" destOrd="0" presId="urn:microsoft.com/office/officeart/2008/layout/PictureStrips"/>
    <dgm:cxn modelId="{1D618F71-76D0-496E-B4F9-5CB43B5506C2}" type="presParOf" srcId="{41BEF877-FFAD-46EE-93CD-6D538AAEA738}" destId="{CE2BAFA8-B1FB-4CEC-81D4-48B112D807EF}" srcOrd="1" destOrd="0" presId="urn:microsoft.com/office/officeart/2008/layout/PictureStrips"/>
    <dgm:cxn modelId="{1E6789A4-15E6-40DB-BF34-68B19A763301}" type="presParOf" srcId="{EE1C1295-23EC-4442-87B2-B6AD1EC74293}" destId="{293E970F-3FA0-46B8-BAF5-79906A1F0156}" srcOrd="7" destOrd="0" presId="urn:microsoft.com/office/officeart/2008/layout/PictureStrips"/>
    <dgm:cxn modelId="{96B6DC63-ADFC-4959-98EC-6FD9CE331C4B}" type="presParOf" srcId="{EE1C1295-23EC-4442-87B2-B6AD1EC74293}" destId="{C27EB682-E74D-40FD-B834-00F3501673BE}" srcOrd="8" destOrd="0" presId="urn:microsoft.com/office/officeart/2008/layout/PictureStrips"/>
    <dgm:cxn modelId="{D754A7B9-F041-44D8-8F5C-4D675BA3BE6A}" type="presParOf" srcId="{C27EB682-E74D-40FD-B834-00F3501673BE}" destId="{63C41C46-193A-48C9-8644-DBBC26611F83}" srcOrd="0" destOrd="0" presId="urn:microsoft.com/office/officeart/2008/layout/PictureStrips"/>
    <dgm:cxn modelId="{9A7554DB-EF23-42D2-BACD-02B96689BE41}" type="presParOf" srcId="{C27EB682-E74D-40FD-B834-00F3501673BE}" destId="{A32AEE68-799C-4C6F-BCB2-053A2FD9BEE3}" srcOrd="1" destOrd="0" presId="urn:microsoft.com/office/officeart/2008/layout/PictureStrips"/>
    <dgm:cxn modelId="{F68FADEE-A492-4D7A-B759-B41CBD94B794}" type="presParOf" srcId="{EE1C1295-23EC-4442-87B2-B6AD1EC74293}" destId="{00889CD6-429A-46EA-A365-03877C3C357E}" srcOrd="9" destOrd="0" presId="urn:microsoft.com/office/officeart/2008/layout/PictureStrips"/>
    <dgm:cxn modelId="{3CC21266-D774-4762-A83F-3652FC339BA8}" type="presParOf" srcId="{EE1C1295-23EC-4442-87B2-B6AD1EC74293}" destId="{7B878D40-3496-4B2C-B035-ED69B3482E72}" srcOrd="10" destOrd="0" presId="urn:microsoft.com/office/officeart/2008/layout/PictureStrips"/>
    <dgm:cxn modelId="{67D0A3F4-E91A-4064-A06E-60C8055D5895}" type="presParOf" srcId="{7B878D40-3496-4B2C-B035-ED69B3482E72}" destId="{768DA1FF-DDC2-4824-A2B3-37EF6FBB6DF5}" srcOrd="0" destOrd="0" presId="urn:microsoft.com/office/officeart/2008/layout/PictureStrips"/>
    <dgm:cxn modelId="{95EB5B65-5998-4206-9856-D561E8AF01F2}" type="presParOf" srcId="{7B878D40-3496-4B2C-B035-ED69B3482E72}" destId="{BE6E2486-81D9-4AF1-9511-DC9F73FCE112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88868C-7685-4D9C-A20D-31786D740D65}">
      <dsp:nvSpPr>
        <dsp:cNvPr id="0" name=""/>
        <dsp:cNvSpPr/>
      </dsp:nvSpPr>
      <dsp:spPr>
        <a:xfrm>
          <a:off x="78112" y="180665"/>
          <a:ext cx="1828182" cy="57130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6965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900" kern="1200"/>
            <a:t>Atención al cliente y capacidad para establecer relaciones sólidas</a:t>
          </a:r>
        </a:p>
      </dsp:txBody>
      <dsp:txXfrm>
        <a:off x="78112" y="180665"/>
        <a:ext cx="1828182" cy="571307"/>
      </dsp:txXfrm>
    </dsp:sp>
    <dsp:sp modelId="{A5A47CFE-77A2-40FA-B209-E368AB87101D}">
      <dsp:nvSpPr>
        <dsp:cNvPr id="0" name=""/>
        <dsp:cNvSpPr/>
      </dsp:nvSpPr>
      <dsp:spPr>
        <a:xfrm>
          <a:off x="1938" y="98143"/>
          <a:ext cx="399914" cy="599872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F0E6F3-A04C-4FA5-858B-41EA21B9EECC}">
      <dsp:nvSpPr>
        <dsp:cNvPr id="0" name=""/>
        <dsp:cNvSpPr/>
      </dsp:nvSpPr>
      <dsp:spPr>
        <a:xfrm>
          <a:off x="2093544" y="180665"/>
          <a:ext cx="1828182" cy="57130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6965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900" kern="1200"/>
            <a:t>Comunicación efectiva, tanto oral como escrita</a:t>
          </a:r>
        </a:p>
      </dsp:txBody>
      <dsp:txXfrm>
        <a:off x="2093544" y="180665"/>
        <a:ext cx="1828182" cy="571307"/>
      </dsp:txXfrm>
    </dsp:sp>
    <dsp:sp modelId="{44ED1FA9-951E-4645-BE6C-248092E8D8BB}">
      <dsp:nvSpPr>
        <dsp:cNvPr id="0" name=""/>
        <dsp:cNvSpPr/>
      </dsp:nvSpPr>
      <dsp:spPr>
        <a:xfrm>
          <a:off x="2017369" y="98143"/>
          <a:ext cx="399914" cy="599872"/>
        </a:xfrm>
        <a:prstGeom prst="rect">
          <a:avLst/>
        </a:prstGeom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49AB49-8FD1-4BC1-9FDB-F5AA1DF9FA6C}">
      <dsp:nvSpPr>
        <dsp:cNvPr id="0" name=""/>
        <dsp:cNvSpPr/>
      </dsp:nvSpPr>
      <dsp:spPr>
        <a:xfrm>
          <a:off x="78112" y="899877"/>
          <a:ext cx="1828182" cy="57130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6965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900" kern="1200"/>
            <a:t>Orientación al logro de objetivos y cumplimiento de metas</a:t>
          </a:r>
        </a:p>
      </dsp:txBody>
      <dsp:txXfrm>
        <a:off x="78112" y="899877"/>
        <a:ext cx="1828182" cy="571307"/>
      </dsp:txXfrm>
    </dsp:sp>
    <dsp:sp modelId="{189F90F6-2FF7-4820-AEB2-E3F0549A6535}">
      <dsp:nvSpPr>
        <dsp:cNvPr id="0" name=""/>
        <dsp:cNvSpPr/>
      </dsp:nvSpPr>
      <dsp:spPr>
        <a:xfrm>
          <a:off x="1938" y="817355"/>
          <a:ext cx="399914" cy="599872"/>
        </a:xfrm>
        <a:prstGeom prst="rect">
          <a:avLst/>
        </a:prstGeom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781B14-FD1F-48C6-A576-44408859BB4A}">
      <dsp:nvSpPr>
        <dsp:cNvPr id="0" name=""/>
        <dsp:cNvSpPr/>
      </dsp:nvSpPr>
      <dsp:spPr>
        <a:xfrm>
          <a:off x="2093544" y="899877"/>
          <a:ext cx="1828182" cy="57130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6965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900" kern="1200"/>
            <a:t>Capacidad para trabajar en equipo y liderar proyectos</a:t>
          </a:r>
        </a:p>
      </dsp:txBody>
      <dsp:txXfrm>
        <a:off x="2093544" y="899877"/>
        <a:ext cx="1828182" cy="571307"/>
      </dsp:txXfrm>
    </dsp:sp>
    <dsp:sp modelId="{CE2BAFA8-B1FB-4CEC-81D4-48B112D807EF}">
      <dsp:nvSpPr>
        <dsp:cNvPr id="0" name=""/>
        <dsp:cNvSpPr/>
      </dsp:nvSpPr>
      <dsp:spPr>
        <a:xfrm>
          <a:off x="2017369" y="817355"/>
          <a:ext cx="399914" cy="599872"/>
        </a:xfrm>
        <a:prstGeom prst="rect">
          <a:avLst/>
        </a:prstGeom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C41C46-193A-48C9-8644-DBBC26611F83}">
      <dsp:nvSpPr>
        <dsp:cNvPr id="0" name=""/>
        <dsp:cNvSpPr/>
      </dsp:nvSpPr>
      <dsp:spPr>
        <a:xfrm>
          <a:off x="78112" y="1619089"/>
          <a:ext cx="1828182" cy="57130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6965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900" kern="1200"/>
            <a:t>Habilidades administrativas y organizativas	</a:t>
          </a:r>
        </a:p>
      </dsp:txBody>
      <dsp:txXfrm>
        <a:off x="78112" y="1619089"/>
        <a:ext cx="1828182" cy="571307"/>
      </dsp:txXfrm>
    </dsp:sp>
    <dsp:sp modelId="{A32AEE68-799C-4C6F-BCB2-053A2FD9BEE3}">
      <dsp:nvSpPr>
        <dsp:cNvPr id="0" name=""/>
        <dsp:cNvSpPr/>
      </dsp:nvSpPr>
      <dsp:spPr>
        <a:xfrm>
          <a:off x="1938" y="1536567"/>
          <a:ext cx="399914" cy="599872"/>
        </a:xfrm>
        <a:prstGeom prst="rect">
          <a:avLst/>
        </a:prstGeom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8DA1FF-DDC2-4824-A2B3-37EF6FBB6DF5}">
      <dsp:nvSpPr>
        <dsp:cNvPr id="0" name=""/>
        <dsp:cNvSpPr/>
      </dsp:nvSpPr>
      <dsp:spPr>
        <a:xfrm>
          <a:off x="2093544" y="1619089"/>
          <a:ext cx="1828182" cy="57130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6965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900" kern="1200"/>
            <a:t>Conocimientos en contabilidad y gestión financiera	</a:t>
          </a:r>
        </a:p>
      </dsp:txBody>
      <dsp:txXfrm>
        <a:off x="2093544" y="1619089"/>
        <a:ext cx="1828182" cy="571307"/>
      </dsp:txXfrm>
    </dsp:sp>
    <dsp:sp modelId="{BE6E2486-81D9-4AF1-9511-DC9F73FCE112}">
      <dsp:nvSpPr>
        <dsp:cNvPr id="0" name=""/>
        <dsp:cNvSpPr/>
      </dsp:nvSpPr>
      <dsp:spPr>
        <a:xfrm>
          <a:off x="2017369" y="1536567"/>
          <a:ext cx="399914" cy="599872"/>
        </a:xfrm>
        <a:prstGeom prst="rect">
          <a:avLst/>
        </a:prstGeom>
        <a:blipFill rotWithShape="1"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D9B74907CC4F7292BCE2092740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FE4FD-4061-4EF0-AD0B-1667C25A1EEA}"/>
      </w:docPartPr>
      <w:docPartBody>
        <w:p w:rsidR="00000000" w:rsidRDefault="00000000">
          <w:pPr>
            <w:pStyle w:val="A0D9B74907CC4F7292BCE2092740144B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AA5F2DA10BAA4A17B7E73F6B0AAD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2D973-CB93-4A0E-9017-27D215E0F190}"/>
      </w:docPartPr>
      <w:docPartBody>
        <w:p w:rsidR="00000000" w:rsidRDefault="00000000">
          <w:pPr>
            <w:pStyle w:val="AA5F2DA10BAA4A17B7E73F6B0AAD8B6F"/>
          </w:pPr>
          <w:r w:rsidRPr="005D47DE">
            <w:rPr>
              <w:lang w:bidi="es-ES"/>
            </w:rPr>
            <w:t>Perfil</w:t>
          </w:r>
        </w:p>
      </w:docPartBody>
    </w:docPart>
    <w:docPart>
      <w:docPartPr>
        <w:name w:val="F75CC06C21A94BD0ACD02ED8505BA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36A97-A2B8-40C0-86BE-31C37F77E857}"/>
      </w:docPartPr>
      <w:docPartBody>
        <w:p w:rsidR="00000000" w:rsidRDefault="00000000">
          <w:pPr>
            <w:pStyle w:val="F75CC06C21A94BD0ACD02ED8505BA00D"/>
          </w:pPr>
          <w:r w:rsidRPr="005D47DE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16DA47346EB8438AA486E0EED7DA4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F9799-3304-4D75-8281-533075EE45FA}"/>
      </w:docPartPr>
      <w:docPartBody>
        <w:p w:rsidR="00000000" w:rsidRDefault="00000000">
          <w:pPr>
            <w:pStyle w:val="16DA47346EB8438AA486E0EED7DA4679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25DF66C2CA024764AD0D85D0ED44D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BC22-5066-4218-9366-987BFAAE2089}"/>
      </w:docPartPr>
      <w:docPartBody>
        <w:p w:rsidR="00000000" w:rsidRDefault="00000000">
          <w:pPr>
            <w:pStyle w:val="25DF66C2CA024764AD0D85D0ED44D841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1E3B833852C441C3BB86B1E37BE3E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E5364-39F3-4D5C-92D2-74C45B02EF01}"/>
      </w:docPartPr>
      <w:docPartBody>
        <w:p w:rsidR="00000000" w:rsidRDefault="00000000">
          <w:pPr>
            <w:pStyle w:val="1E3B833852C441C3BB86B1E37BE3ED17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DE588F0803D94E49883A7D0E7A7B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EB22-9F75-449F-AEE9-3D46679BC0C9}"/>
      </w:docPartPr>
      <w:docPartBody>
        <w:p w:rsidR="00000000" w:rsidRDefault="006924A9" w:rsidP="006924A9">
          <w:pPr>
            <w:pStyle w:val="DE588F0803D94E49883A7D0E7A7B914E"/>
          </w:pPr>
          <w:r w:rsidRPr="005D47DE">
            <w:rPr>
              <w:lang w:bidi="es-ES"/>
            </w:rPr>
            <w:t>Perfil</w:t>
          </w:r>
        </w:p>
      </w:docPartBody>
    </w:docPart>
    <w:docPart>
      <w:docPartPr>
        <w:name w:val="9DCA013DED434BC1B3B629FAA0C9A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F2504-87CE-4295-888D-09F8C3BFF575}"/>
      </w:docPartPr>
      <w:docPartBody>
        <w:p w:rsidR="00000000" w:rsidRDefault="006924A9" w:rsidP="006924A9">
          <w:pPr>
            <w:pStyle w:val="9DCA013DED434BC1B3B629FAA0C9AFB4"/>
          </w:pPr>
          <w:r w:rsidRPr="005D47DE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1B0C88D4630D4C2DB34B466C77D27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54849-523F-40D5-834B-E57EF5D0CBEE}"/>
      </w:docPartPr>
      <w:docPartBody>
        <w:p w:rsidR="00000000" w:rsidRDefault="006924A9" w:rsidP="006924A9">
          <w:pPr>
            <w:pStyle w:val="1B0C88D4630D4C2DB34B466C77D270E8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BBA6B0580C1443389DDB743D0DDF0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90C29-14F4-45A9-93F5-2094D9E74A3C}"/>
      </w:docPartPr>
      <w:docPartBody>
        <w:p w:rsidR="00000000" w:rsidRDefault="006924A9" w:rsidP="006924A9">
          <w:pPr>
            <w:pStyle w:val="BBA6B0580C1443389DDB743D0DDF0C1A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A9"/>
    <w:rsid w:val="005C1A31"/>
    <w:rsid w:val="006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6924A9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D9B74907CC4F7292BCE2092740144B">
    <w:name w:val="A0D9B74907CC4F7292BCE2092740144B"/>
  </w:style>
  <w:style w:type="paragraph" w:customStyle="1" w:styleId="AA5F2DA10BAA4A17B7E73F6B0AAD8B6F">
    <w:name w:val="AA5F2DA10BAA4A17B7E73F6B0AAD8B6F"/>
  </w:style>
  <w:style w:type="character" w:customStyle="1" w:styleId="Ttulo2Car">
    <w:name w:val="Título 2 Car"/>
    <w:basedOn w:val="Fuentedeprrafopredeter"/>
    <w:link w:val="Ttulo2"/>
    <w:uiPriority w:val="9"/>
    <w:rsid w:val="006924A9"/>
    <w:rPr>
      <w:rFonts w:asciiTheme="majorHAnsi" w:eastAsiaTheme="majorEastAsia" w:hAnsiTheme="majorHAnsi" w:cstheme="majorBidi"/>
      <w:b/>
      <w:bCs/>
      <w:caps/>
      <w:kern w:val="0"/>
      <w:sz w:val="26"/>
      <w:szCs w:val="26"/>
      <w:lang w:val="es-ES" w:eastAsia="ja-JP"/>
      <w14:ligatures w14:val="none"/>
    </w:rPr>
  </w:style>
  <w:style w:type="paragraph" w:customStyle="1" w:styleId="F75CC06C21A94BD0ACD02ED8505BA00D">
    <w:name w:val="F75CC06C21A94BD0ACD02ED8505BA00D"/>
  </w:style>
  <w:style w:type="paragraph" w:customStyle="1" w:styleId="16DA47346EB8438AA486E0EED7DA4679">
    <w:name w:val="16DA47346EB8438AA486E0EED7DA4679"/>
  </w:style>
  <w:style w:type="paragraph" w:customStyle="1" w:styleId="25DF66C2CA024764AD0D85D0ED44D841">
    <w:name w:val="25DF66C2CA024764AD0D85D0ED44D841"/>
  </w:style>
  <w:style w:type="paragraph" w:customStyle="1" w:styleId="1E3B833852C441C3BB86B1E37BE3ED17">
    <w:name w:val="1E3B833852C441C3BB86B1E37BE3ED17"/>
  </w:style>
  <w:style w:type="paragraph" w:customStyle="1" w:styleId="DE588F0803D94E49883A7D0E7A7B914E">
    <w:name w:val="DE588F0803D94E49883A7D0E7A7B914E"/>
    <w:rsid w:val="006924A9"/>
  </w:style>
  <w:style w:type="paragraph" w:customStyle="1" w:styleId="9DCA013DED434BC1B3B629FAA0C9AFB4">
    <w:name w:val="9DCA013DED434BC1B3B629FAA0C9AFB4"/>
    <w:rsid w:val="006924A9"/>
  </w:style>
  <w:style w:type="paragraph" w:customStyle="1" w:styleId="1B0C88D4630D4C2DB34B466C77D270E8">
    <w:name w:val="1B0C88D4630D4C2DB34B466C77D270E8"/>
    <w:rsid w:val="006924A9"/>
  </w:style>
  <w:style w:type="paragraph" w:customStyle="1" w:styleId="BBA6B0580C1443389DDB743D0DDF0C1A">
    <w:name w:val="BBA6B0580C1443389DDB743D0DDF0C1A"/>
    <w:rsid w:val="00692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09AFC5-95C7-463C-8294-274B3740A9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06A504F-AB53-4E7E-9F66-C7F5B6B7A0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7938C7-CE17-404C-9C3A-D8C5AA68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4F7828-F908-42E9-B937-441BBDDEA0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marketing.dotx</Template>
  <TotalTime>0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2023-06-02T04:08:00Z</dcterms:created>
  <dcterms:modified xsi:type="dcterms:W3CDTF">2023-06-02T05:12:00Z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